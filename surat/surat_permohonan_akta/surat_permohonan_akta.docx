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22120C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EC1BD4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Default="005373B2" w:rsidP="00B145C2">
      <w:pPr>
        <w:tabs>
          <w:tab w:val="left" w:pos="907"/>
          <w:tab w:val="left" w:pos="1077"/>
        </w:tabs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B145C2">
        <w:rPr>
          <w:rFonts w:ascii="Bookman Old Style" w:hAnsi="Bookman Old Style"/>
          <w:sz w:val="22"/>
          <w:szCs w:val="22"/>
        </w:rPr>
        <w:t>omor</w:t>
      </w:r>
      <w:r w:rsidR="00B145C2">
        <w:rPr>
          <w:rFonts w:ascii="Bookman Old Style" w:hAnsi="Bookman Old Style"/>
          <w:sz w:val="22"/>
          <w:szCs w:val="22"/>
        </w:rPr>
        <w:tab/>
        <w:t>:</w:t>
      </w:r>
      <w:r w:rsidR="00B145C2">
        <w:rPr>
          <w:rFonts w:ascii="Bookman Old Style" w:hAnsi="Bookman Old Style"/>
          <w:sz w:val="22"/>
          <w:szCs w:val="22"/>
        </w:rPr>
        <w:tab/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2060A4" w:rsidRDefault="002060A4" w:rsidP="00B145C2">
      <w:pPr>
        <w:tabs>
          <w:tab w:val="left" w:pos="907"/>
          <w:tab w:val="left" w:pos="1077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Perihal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Permohonan Akta Kelahiran</w:t>
      </w:r>
    </w:p>
    <w:p w:rsidR="002060A4" w:rsidRDefault="002060A4" w:rsidP="002060A4">
      <w:pPr>
        <w:rPr>
          <w:rFonts w:ascii="Bookman Old Style" w:hAnsi="Bookman Old Style"/>
          <w:sz w:val="22"/>
          <w:szCs w:val="22"/>
        </w:rPr>
      </w:pPr>
    </w:p>
    <w:p w:rsidR="002060A4" w:rsidRDefault="002060A4" w:rsidP="002060A4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Kepata Yth</w:t>
      </w:r>
    </w:p>
    <w:p w:rsidR="002060A4" w:rsidRDefault="002060A4" w:rsidP="002060A4">
      <w:pPr>
        <w:rPr>
          <w:rFonts w:ascii="Bookman Old Style" w:hAnsi="Bookman Old Style"/>
          <w:sz w:val="22"/>
          <w:szCs w:val="22"/>
        </w:rPr>
      </w:pPr>
    </w:p>
    <w:p w:rsidR="002060A4" w:rsidRDefault="002060A4" w:rsidP="002060A4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Pengadilan Agama</w:t>
      </w:r>
    </w:p>
    <w:p w:rsidR="002060A4" w:rsidRPr="008D314F" w:rsidRDefault="002060A4" w:rsidP="002060A4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[Sebutan_kabupaten] [nama_kab]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EC1BD4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060A4" w:rsidRDefault="002060A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Mengajukan permohonan untuk diterbitkan penetapan Pengadilan Negeri sebagai persyaratan pencatatan peristiwa kelahiran dan penerbitan kutipan Akta Kelahiran atas nama:</w:t>
      </w:r>
    </w:p>
    <w:p w:rsidR="002060A4" w:rsidRDefault="002060A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060A4" w:rsidRPr="007874DA" w:rsidRDefault="002060A4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Pr="008D314F">
        <w:rPr>
          <w:rFonts w:ascii="Bookman Old Style" w:hAnsi="Bookman Old Style"/>
          <w:sz w:val="22"/>
          <w:szCs w:val="22"/>
        </w:rPr>
        <w:t>a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[form_nama_anak]</w:t>
      </w:r>
    </w:p>
    <w:p w:rsidR="002060A4" w:rsidRDefault="002060A4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E42218">
        <w:rPr>
          <w:rFonts w:ascii="Bookman Old Style" w:hAnsi="Bookman Old Style"/>
          <w:sz w:val="22"/>
          <w:szCs w:val="22"/>
        </w:rPr>
        <w:tab/>
        <w:t>:</w:t>
      </w:r>
      <w:r w:rsidR="00E42218">
        <w:rPr>
          <w:rFonts w:ascii="Bookman Old Style" w:hAnsi="Bookman Old Style"/>
          <w:sz w:val="22"/>
          <w:szCs w:val="22"/>
        </w:rPr>
        <w:tab/>
        <w:t>[form_tempatl</w:t>
      </w:r>
      <w:r>
        <w:rPr>
          <w:rFonts w:ascii="Bookman Old Style" w:hAnsi="Bookman Old Style"/>
          <w:sz w:val="22"/>
          <w:szCs w:val="22"/>
        </w:rPr>
        <w:t>ahir</w:t>
      </w:r>
      <w:r w:rsidR="00E42218">
        <w:rPr>
          <w:rFonts w:ascii="Bookman Old Style" w:hAnsi="Bookman Old Style"/>
          <w:sz w:val="22"/>
          <w:szCs w:val="22"/>
        </w:rPr>
        <w:t>_anak], [form_tanggal</w:t>
      </w:r>
      <w:r>
        <w:rPr>
          <w:rFonts w:ascii="Bookman Old Style" w:hAnsi="Bookman Old Style"/>
          <w:sz w:val="22"/>
          <w:szCs w:val="22"/>
        </w:rPr>
        <w:t>lahir</w:t>
      </w:r>
      <w:r w:rsidR="00E42218">
        <w:rPr>
          <w:rFonts w:ascii="Bookman Old Style" w:hAnsi="Bookman Old Style"/>
          <w:sz w:val="22"/>
          <w:szCs w:val="22"/>
        </w:rPr>
        <w:t>_anak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Default="00E42218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Hari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[form_hari</w:t>
      </w:r>
      <w:r w:rsidR="002060A4">
        <w:rPr>
          <w:rFonts w:ascii="Bookman Old Style" w:hAnsi="Bookman Old Style"/>
          <w:sz w:val="22"/>
          <w:szCs w:val="22"/>
        </w:rPr>
        <w:t>lahir</w:t>
      </w:r>
      <w:r>
        <w:rPr>
          <w:rFonts w:ascii="Bookman Old Style" w:hAnsi="Bookman Old Style"/>
          <w:sz w:val="22"/>
          <w:szCs w:val="22"/>
        </w:rPr>
        <w:t>_anak</w:t>
      </w:r>
      <w:r w:rsidR="002060A4" w:rsidRPr="008D314F">
        <w:rPr>
          <w:rFonts w:ascii="Bookman Old Style" w:hAnsi="Bookman Old Style"/>
          <w:sz w:val="22"/>
          <w:szCs w:val="22"/>
        </w:rPr>
        <w:t>]</w:t>
      </w:r>
    </w:p>
    <w:p w:rsidR="002060A4" w:rsidRDefault="002060A4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[form_alamat_anak]</w:t>
      </w:r>
    </w:p>
    <w:p w:rsidR="002060A4" w:rsidRDefault="002060A4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[form_nama_ayah]</w:t>
      </w:r>
    </w:p>
    <w:p w:rsidR="002060A4" w:rsidRDefault="002060A4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[form_nama_ibu]</w:t>
      </w:r>
    </w:p>
    <w:p w:rsidR="002060A4" w:rsidRPr="002060A4" w:rsidRDefault="00E42218" w:rsidP="002060A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 Orang Tua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[form_nama_ortu</w:t>
      </w:r>
      <w:r w:rsidR="002060A4">
        <w:rPr>
          <w:rFonts w:ascii="Bookman Old Style" w:hAnsi="Bookman Old Style"/>
          <w:sz w:val="22"/>
          <w:szCs w:val="22"/>
        </w:rPr>
        <w:t>]</w:t>
      </w:r>
    </w:p>
    <w:p w:rsidR="002060A4" w:rsidRDefault="002060A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5517C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5517C7" w:rsidRPr="005517C7" w:rsidRDefault="005517C7" w:rsidP="005517C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8CB" w:rsidRDefault="001228CB">
      <w:r>
        <w:separator/>
      </w:r>
    </w:p>
  </w:endnote>
  <w:endnote w:type="continuationSeparator" w:id="1">
    <w:p w:rsidR="001228CB" w:rsidRDefault="00122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B145C2" w:rsidRPr="00DA0E0C" w:rsidTr="008B637E">
      <w:tc>
        <w:tcPr>
          <w:tcW w:w="3369" w:type="dxa"/>
        </w:tcPr>
        <w:p w:rsidR="00B145C2" w:rsidRPr="00DA0E0C" w:rsidRDefault="00B145C2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B145C2" w:rsidRPr="00DA0E0C" w:rsidRDefault="00B145C2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B145C2" w:rsidRPr="00DA0E0C" w:rsidRDefault="00B145C2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B145C2" w:rsidRDefault="00B145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8CB" w:rsidRDefault="001228CB">
      <w:r>
        <w:rPr>
          <w:color w:val="000000"/>
        </w:rPr>
        <w:separator/>
      </w:r>
    </w:p>
  </w:footnote>
  <w:footnote w:type="continuationSeparator" w:id="1">
    <w:p w:rsidR="001228CB" w:rsidRDefault="001228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8703E"/>
    <w:rsid w:val="00094283"/>
    <w:rsid w:val="000D1CF8"/>
    <w:rsid w:val="000D3F9F"/>
    <w:rsid w:val="000F0395"/>
    <w:rsid w:val="000F1461"/>
    <w:rsid w:val="000F6C8F"/>
    <w:rsid w:val="00106E4E"/>
    <w:rsid w:val="00120383"/>
    <w:rsid w:val="001228CB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A4F32"/>
    <w:rsid w:val="001C6913"/>
    <w:rsid w:val="001E68D2"/>
    <w:rsid w:val="002060A4"/>
    <w:rsid w:val="00212B04"/>
    <w:rsid w:val="0022120C"/>
    <w:rsid w:val="002258F2"/>
    <w:rsid w:val="00270274"/>
    <w:rsid w:val="00276B7A"/>
    <w:rsid w:val="002D7571"/>
    <w:rsid w:val="00333849"/>
    <w:rsid w:val="003819BC"/>
    <w:rsid w:val="003A0B2E"/>
    <w:rsid w:val="004471CA"/>
    <w:rsid w:val="00447D5A"/>
    <w:rsid w:val="00451F58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517C7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E42F7"/>
    <w:rsid w:val="007E6808"/>
    <w:rsid w:val="007E6BC7"/>
    <w:rsid w:val="007F1F33"/>
    <w:rsid w:val="00804F9C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145C2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218"/>
    <w:rsid w:val="00E423CA"/>
    <w:rsid w:val="00E43299"/>
    <w:rsid w:val="00EA6873"/>
    <w:rsid w:val="00EC1BD4"/>
    <w:rsid w:val="00EF3CD7"/>
    <w:rsid w:val="00F1006F"/>
    <w:rsid w:val="00F102EF"/>
    <w:rsid w:val="00F15EB8"/>
    <w:rsid w:val="00F20277"/>
    <w:rsid w:val="00F2424A"/>
    <w:rsid w:val="00F63AA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1100</Characters>
  <Application>Microsoft Office Word</Application>
  <DocSecurity>0</DocSecurity>
  <Lines>9</Lines>
  <Paragraphs>2</Paragraphs>
  <ScaleCrop>false</ScaleCrop>
  <Company>HEAVEN KILLERS RELEASE GROUP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2017-07-05T13:03:00Z</dcterms:created>
  <dcterms:modified xsi:type="dcterms:W3CDTF">2017-07-05T13:03:00Z</dcterms:modified>
</cp:coreProperties>
</file>