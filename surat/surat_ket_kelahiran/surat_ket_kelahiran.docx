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077AA1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3807AE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="00476C89">
        <w:rPr>
          <w:rFonts w:ascii="Bookman Old Style" w:hAnsi="Bookman Old Style"/>
          <w:sz w:val="22"/>
          <w:szCs w:val="22"/>
        </w:rPr>
        <w:t>pada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476C89" w:rsidRDefault="00476C89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Hari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[form_hari]</w:t>
      </w:r>
    </w:p>
    <w:p w:rsidR="00476C89" w:rsidRDefault="00476C89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E732C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form_tanggal]</w:t>
      </w:r>
    </w:p>
    <w:p w:rsidR="00EC1B8B" w:rsidRDefault="00EC1B8B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Pukul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[form_jam]</w:t>
      </w:r>
    </w:p>
    <w:p w:rsidR="00476C89" w:rsidRDefault="00EC1B8B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[form_tempat_lahir_bayi]</w:t>
      </w:r>
    </w:p>
    <w:p w:rsidR="00476C89" w:rsidRPr="00476C89" w:rsidRDefault="00476C89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Telah lahir se</w:t>
      </w:r>
      <w:r w:rsidR="00E732C0">
        <w:rPr>
          <w:rFonts w:ascii="Bookman Old Style" w:hAnsi="Bookman Old Style"/>
          <w:sz w:val="22"/>
          <w:szCs w:val="22"/>
        </w:rPr>
        <w:t>orang anak</w:t>
      </w:r>
      <w:r w:rsidR="00E732C0">
        <w:rPr>
          <w:rFonts w:ascii="Bookman Old Style" w:hAnsi="Bookman Old Style"/>
          <w:sz w:val="22"/>
          <w:szCs w:val="22"/>
        </w:rPr>
        <w:tab/>
        <w:t>:</w:t>
      </w:r>
      <w:r w:rsidR="00E732C0">
        <w:rPr>
          <w:rFonts w:ascii="Bookman Old Style" w:hAnsi="Bookman Old Style"/>
          <w:sz w:val="22"/>
          <w:szCs w:val="22"/>
        </w:rPr>
        <w:tab/>
      </w:r>
      <w:r w:rsidR="00EC1B8B">
        <w:rPr>
          <w:rFonts w:ascii="Bookman Old Style" w:hAnsi="Bookman Old Style"/>
          <w:sz w:val="22"/>
          <w:szCs w:val="22"/>
        </w:rPr>
        <w:t>[form_sex_bayi</w:t>
      </w:r>
      <w:r>
        <w:rPr>
          <w:rFonts w:ascii="Bookman Old Style" w:hAnsi="Bookman Old Style"/>
          <w:sz w:val="22"/>
          <w:szCs w:val="22"/>
        </w:rPr>
        <w:t>] bernama [form_nama_bayi]</w:t>
      </w:r>
    </w:p>
    <w:p w:rsidR="00476C89" w:rsidRPr="00476C89" w:rsidRDefault="00476C89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Dari seorang ibu:</w:t>
      </w:r>
    </w:p>
    <w:p w:rsidR="00A929F6" w:rsidRPr="007874DA" w:rsidRDefault="006B20AF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E0077B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CF6A3D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</w:t>
      </w:r>
      <w:r w:rsidR="00232D50">
        <w:rPr>
          <w:rFonts w:ascii="Bookman Old Style" w:hAnsi="Bookman Old Style"/>
          <w:sz w:val="22"/>
          <w:szCs w:val="22"/>
        </w:rPr>
        <w:t>usia</w:t>
      </w:r>
      <w:r w:rsidR="00A910F5" w:rsidRPr="008D314F">
        <w:rPr>
          <w:rFonts w:ascii="Bookman Old Style" w:hAnsi="Bookman Old Style"/>
          <w:sz w:val="22"/>
          <w:szCs w:val="22"/>
        </w:rPr>
        <w:t>]</w:t>
      </w:r>
    </w:p>
    <w:p w:rsidR="007874DA" w:rsidRPr="008D314F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874DA">
        <w:rPr>
          <w:rFonts w:ascii="Bookman Old Style" w:hAnsi="Bookman Old Style"/>
          <w:sz w:val="22"/>
          <w:szCs w:val="22"/>
        </w:rPr>
        <w:tab/>
        <w:t>:</w:t>
      </w:r>
      <w:r w:rsidR="007874DA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</w:t>
      </w:r>
      <w:r w:rsidR="007874DA">
        <w:rPr>
          <w:rFonts w:ascii="Bookman Old Style" w:hAnsi="Bookman Old Style"/>
          <w:sz w:val="22"/>
          <w:szCs w:val="22"/>
        </w:rPr>
        <w:t>]</w:t>
      </w:r>
    </w:p>
    <w:p w:rsidR="00A929F6" w:rsidRDefault="0012501E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807AE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476C89" w:rsidRPr="008D314F" w:rsidRDefault="00476C89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Istri dari:</w:t>
      </w:r>
    </w:p>
    <w:p w:rsidR="007F1F33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nama_suami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476C89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[nik_suami]</w:t>
      </w:r>
    </w:p>
    <w:p w:rsidR="00476C89" w:rsidRDefault="006F6D2C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[usia</w:t>
      </w:r>
      <w:r w:rsidR="00476C89">
        <w:rPr>
          <w:rFonts w:ascii="Bookman Old Style" w:hAnsi="Bookman Old Style"/>
          <w:sz w:val="22"/>
          <w:szCs w:val="22"/>
        </w:rPr>
        <w:t>_suami]</w:t>
      </w:r>
    </w:p>
    <w:p w:rsidR="00476C89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[pekerjaan_suami]</w:t>
      </w:r>
    </w:p>
    <w:p w:rsidR="00476C89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[alamat_suami] </w:t>
      </w:r>
      <w:r w:rsidR="003807AE">
        <w:rPr>
          <w:rFonts w:ascii="Bookman Old Style" w:hAnsi="Bookman Old Style"/>
          <w:sz w:val="22"/>
          <w:szCs w:val="22"/>
        </w:rPr>
        <w:t>[Sebutan_Desa]</w:t>
      </w:r>
      <w:r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</w:t>
      </w:r>
      <w:r w:rsidR="00E732C0">
        <w:rPr>
          <w:rFonts w:ascii="Bookman Old Style" w:hAnsi="Bookman Old Style"/>
          <w:sz w:val="22"/>
          <w:szCs w:val="22"/>
        </w:rPr>
        <w:t>]</w:t>
      </w:r>
    </w:p>
    <w:p w:rsidR="00476C89" w:rsidRPr="008D314F" w:rsidRDefault="00476C89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F20277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form_nama_pelapor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476C89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[form_nik_pelapor]</w:t>
      </w:r>
    </w:p>
    <w:p w:rsidR="00EC1B8B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[form_umur_pelapor]</w:t>
      </w:r>
    </w:p>
    <w:p w:rsidR="003A0B2E" w:rsidRPr="008D314F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3A0B2E">
        <w:rPr>
          <w:rFonts w:ascii="Bookman Old Style" w:hAnsi="Bookman Old Style"/>
          <w:sz w:val="22"/>
          <w:szCs w:val="22"/>
        </w:rPr>
        <w:tab/>
        <w:t>:</w:t>
      </w:r>
      <w:r w:rsidR="003A0B2E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form_pek_pelapor</w:t>
      </w:r>
      <w:r w:rsidR="003A0B2E">
        <w:rPr>
          <w:rFonts w:ascii="Bookman Old Style" w:hAnsi="Bookman Old Style"/>
          <w:sz w:val="22"/>
          <w:szCs w:val="22"/>
        </w:rPr>
        <w:t>]</w:t>
      </w:r>
    </w:p>
    <w:p w:rsidR="00F20277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form_alamat_pelapor</w:t>
      </w:r>
      <w:r w:rsidR="007874DA">
        <w:rPr>
          <w:rFonts w:ascii="Bookman Old Style" w:hAnsi="Bookman Old Style"/>
          <w:sz w:val="22"/>
          <w:szCs w:val="22"/>
        </w:rPr>
        <w:t>]</w:t>
      </w:r>
    </w:p>
    <w:p w:rsidR="00761E59" w:rsidRPr="008D314F" w:rsidRDefault="00827FB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Hubungan pelapor dengan bayi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C1B8B">
        <w:rPr>
          <w:rFonts w:ascii="Bookman Old Style" w:hAnsi="Bookman Old Style"/>
          <w:sz w:val="22"/>
          <w:szCs w:val="22"/>
        </w:rPr>
        <w:t>[form_hubungan</w:t>
      </w:r>
      <w:r w:rsidR="00761E59">
        <w:rPr>
          <w:rFonts w:ascii="Bookman Old Style" w:hAnsi="Bookman Old Style"/>
          <w:sz w:val="22"/>
          <w:szCs w:val="22"/>
        </w:rPr>
        <w:t>]</w:t>
      </w:r>
    </w:p>
    <w:p w:rsidR="0012501E" w:rsidRDefault="0012501E" w:rsidP="00EC1B8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8E70BD" w:rsidRPr="008E70BD" w:rsidRDefault="005373B2" w:rsidP="008E70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8E70BD" w:rsidRPr="008E70BD" w:rsidRDefault="008E70BD" w:rsidP="008E70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189" w:rsidRDefault="00EA1189">
      <w:r>
        <w:separator/>
      </w:r>
    </w:p>
  </w:endnote>
  <w:endnote w:type="continuationSeparator" w:id="1">
    <w:p w:rsidR="00EA1189" w:rsidRDefault="00EA1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827FB8" w:rsidRPr="00DA0E0C" w:rsidTr="008B637E">
      <w:tc>
        <w:tcPr>
          <w:tcW w:w="3369" w:type="dxa"/>
        </w:tcPr>
        <w:p w:rsidR="00827FB8" w:rsidRPr="00DA0E0C" w:rsidRDefault="00827FB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827FB8" w:rsidRPr="00DA0E0C" w:rsidRDefault="00827FB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827FB8" w:rsidRPr="00DA0E0C" w:rsidRDefault="00827FB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827FB8" w:rsidRDefault="00827F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189" w:rsidRDefault="00EA1189">
      <w:r>
        <w:rPr>
          <w:color w:val="000000"/>
        </w:rPr>
        <w:separator/>
      </w:r>
    </w:p>
  </w:footnote>
  <w:footnote w:type="continuationSeparator" w:id="1">
    <w:p w:rsidR="00EA1189" w:rsidRDefault="00EA1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51EBE"/>
    <w:rsid w:val="00066225"/>
    <w:rsid w:val="00077AA1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A4F32"/>
    <w:rsid w:val="001C6913"/>
    <w:rsid w:val="001E68D2"/>
    <w:rsid w:val="00212B04"/>
    <w:rsid w:val="0021686C"/>
    <w:rsid w:val="002258F2"/>
    <w:rsid w:val="00232D50"/>
    <w:rsid w:val="00270274"/>
    <w:rsid w:val="00276B7A"/>
    <w:rsid w:val="002D7571"/>
    <w:rsid w:val="00333849"/>
    <w:rsid w:val="003807AE"/>
    <w:rsid w:val="003819BC"/>
    <w:rsid w:val="003A0B2E"/>
    <w:rsid w:val="004471CA"/>
    <w:rsid w:val="00447D5A"/>
    <w:rsid w:val="00451F58"/>
    <w:rsid w:val="00475822"/>
    <w:rsid w:val="00475A31"/>
    <w:rsid w:val="00476C89"/>
    <w:rsid w:val="004B60F8"/>
    <w:rsid w:val="004B6E6F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27FB8"/>
    <w:rsid w:val="00871247"/>
    <w:rsid w:val="00875B3C"/>
    <w:rsid w:val="008813AD"/>
    <w:rsid w:val="008A6F1D"/>
    <w:rsid w:val="008B637E"/>
    <w:rsid w:val="008D30E0"/>
    <w:rsid w:val="008D314F"/>
    <w:rsid w:val="008E70BD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C5D2E"/>
    <w:rsid w:val="00AD2604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016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0077B"/>
    <w:rsid w:val="00E21453"/>
    <w:rsid w:val="00E423CA"/>
    <w:rsid w:val="00E43299"/>
    <w:rsid w:val="00E732C0"/>
    <w:rsid w:val="00EA1189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63AA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1210</Characters>
  <Application>Microsoft Office Word</Application>
  <DocSecurity>0</DocSecurity>
  <Lines>10</Lines>
  <Paragraphs>2</Paragraphs>
  <ScaleCrop>false</ScaleCrop>
  <Company>HEAVEN KILLERS RELEASE GROUP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2017-07-05T12:52:00Z</dcterms:created>
  <dcterms:modified xsi:type="dcterms:W3CDTF">2017-07-05T12:52:00Z</dcterms:modified>
</cp:coreProperties>
</file>