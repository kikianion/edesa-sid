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46" w:rsidRPr="0073712F" w:rsidRDefault="00FF32F3" w:rsidP="00FC7B46">
      <w:pPr>
        <w:pStyle w:val="HeaderSura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B46" w:rsidRPr="0073712F">
        <w:t>PEMERINTAH  [SEbutan_kabupaten]  [nama_kab]</w:t>
      </w:r>
    </w:p>
    <w:p w:rsidR="00FC7B46" w:rsidRPr="0073712F" w:rsidRDefault="00FC7B46" w:rsidP="00FC7B46">
      <w:pPr>
        <w:pStyle w:val="HeaderSurat"/>
      </w:pPr>
      <w:r w:rsidRPr="0073712F">
        <w:t>KECAMATAN [nama_kec]</w:t>
      </w:r>
    </w:p>
    <w:p w:rsidR="00FC7B46" w:rsidRPr="00D83D27" w:rsidRDefault="00D90999" w:rsidP="00FC7B46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FC7B46" w:rsidRPr="00D83D27">
        <w:rPr>
          <w:b/>
          <w:bCs/>
        </w:rPr>
        <w:t xml:space="preserve"> [nama_des]</w:t>
      </w:r>
      <w:r w:rsidR="00FC7B46" w:rsidRPr="00D83D27">
        <w:rPr>
          <w:b/>
          <w:bCs/>
          <w:noProof/>
        </w:rPr>
        <w:t xml:space="preserve"> </w:t>
      </w:r>
    </w:p>
    <w:p w:rsidR="00FC7B46" w:rsidRPr="00605F5F" w:rsidRDefault="00FC7B46" w:rsidP="00FC7B46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FC7B46" w:rsidRPr="00713D1C" w:rsidRDefault="00FC7B46" w:rsidP="00FC7B46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FC7B46" w:rsidRPr="00DA0E0C" w:rsidRDefault="00FC7B46" w:rsidP="00FC7B46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A929F6" w:rsidRPr="000001DD" w:rsidRDefault="00140CE3" w:rsidP="00FC7B46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7B53F8" w:rsidRPr="008D314F" w:rsidRDefault="007B53F8">
      <w:pPr>
        <w:pStyle w:val="BodyText"/>
        <w:rPr>
          <w:rFonts w:ascii="Bookman Old Style" w:hAnsi="Bookman Old Style"/>
          <w:sz w:val="22"/>
          <w:szCs w:val="22"/>
        </w:rPr>
      </w:pPr>
    </w:p>
    <w:p w:rsidR="00476C89" w:rsidRDefault="00565A3D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063858">
        <w:rPr>
          <w:rFonts w:ascii="Bookman Old Style" w:hAnsi="Bookman Old Style"/>
          <w:sz w:val="22"/>
          <w:szCs w:val="22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Pr="003E7583">
        <w:rPr>
          <w:rFonts w:ascii="Bookman Old Style" w:hAnsi="Bookman Old Style"/>
          <w:sz w:val="22"/>
          <w:szCs w:val="22"/>
        </w:rPr>
        <w:t>[nama]</w:t>
      </w:r>
    </w:p>
    <w:p w:rsidR="00476C89" w:rsidRDefault="00192D8E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Bin</w:t>
      </w:r>
      <w:r w:rsidR="00476C89">
        <w:rPr>
          <w:rFonts w:ascii="Bookman Old Style" w:hAnsi="Bookman Old Style"/>
          <w:sz w:val="22"/>
          <w:szCs w:val="22"/>
        </w:rPr>
        <w:tab/>
      </w:r>
      <w:r w:rsidR="003E7583">
        <w:rPr>
          <w:rFonts w:ascii="Bookman Old Style" w:hAnsi="Bookman Old Style"/>
          <w:sz w:val="22"/>
          <w:szCs w:val="22"/>
        </w:rPr>
        <w:t>:</w:t>
      </w:r>
      <w:r w:rsidR="003E7583">
        <w:rPr>
          <w:rFonts w:ascii="Bookman Old Style" w:hAnsi="Bookman Old Style"/>
          <w:sz w:val="22"/>
          <w:szCs w:val="22"/>
        </w:rPr>
        <w:tab/>
      </w:r>
      <w:r w:rsidR="00E01850">
        <w:rPr>
          <w:rFonts w:ascii="Bookman Old Style" w:hAnsi="Bookman Old Style"/>
          <w:sz w:val="22"/>
          <w:szCs w:val="22"/>
        </w:rPr>
        <w:t>[nama_ayah]</w:t>
      </w:r>
    </w:p>
    <w:p w:rsidR="00476C89" w:rsidRDefault="00EC1B8B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</w:t>
      </w:r>
      <w:r w:rsidR="00E60AC8">
        <w:rPr>
          <w:rFonts w:ascii="Bookman Old Style" w:hAnsi="Bookman Old Style"/>
          <w:sz w:val="22"/>
          <w:szCs w:val="22"/>
        </w:rPr>
        <w:t xml:space="preserve"> /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r w:rsidR="00E60AC8">
        <w:rPr>
          <w:rFonts w:ascii="Bookman Old Style" w:hAnsi="Bookman Old Style"/>
          <w:sz w:val="22"/>
          <w:szCs w:val="22"/>
        </w:rPr>
        <w:t>ttl</w:t>
      </w:r>
      <w:r>
        <w:rPr>
          <w:rFonts w:ascii="Bookman Old Style" w:hAnsi="Bookman Old Style"/>
          <w:sz w:val="22"/>
          <w:szCs w:val="22"/>
        </w:rPr>
        <w:t>]</w:t>
      </w:r>
    </w:p>
    <w:p w:rsidR="00192D8E" w:rsidRDefault="003E7583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92D8E">
        <w:rPr>
          <w:rFonts w:ascii="Bookman Old Style" w:hAnsi="Bookman Old Style"/>
          <w:sz w:val="22"/>
          <w:szCs w:val="22"/>
        </w:rPr>
        <w:t>[warga_negara]</w:t>
      </w:r>
    </w:p>
    <w:p w:rsidR="00192D8E" w:rsidRDefault="00192D8E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</w:r>
      <w:r w:rsidR="003E7583">
        <w:rPr>
          <w:rFonts w:ascii="Bookman Old Style" w:hAnsi="Bookman Old Style"/>
          <w:sz w:val="22"/>
          <w:szCs w:val="22"/>
        </w:rPr>
        <w:t>:</w:t>
      </w:r>
      <w:r w:rsidR="003E7583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[agama]</w:t>
      </w:r>
    </w:p>
    <w:p w:rsidR="00192D8E" w:rsidRDefault="00192D8E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</w:r>
      <w:r w:rsidR="003E7583">
        <w:rPr>
          <w:rFonts w:ascii="Bookman Old Style" w:hAnsi="Bookman Old Style"/>
          <w:sz w:val="22"/>
          <w:szCs w:val="22"/>
        </w:rPr>
        <w:t>:</w:t>
      </w:r>
      <w:r w:rsidR="003E7583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[pekerjaan]</w:t>
      </w:r>
    </w:p>
    <w:p w:rsidR="00063858" w:rsidRDefault="0012501E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D90999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192D8E" w:rsidRDefault="00192D8E" w:rsidP="00192D8E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</w:p>
    <w:p w:rsidR="00192D8E" w:rsidRDefault="003E7583" w:rsidP="003E7583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="00192D8E">
        <w:rPr>
          <w:rFonts w:ascii="Bookman Old Style" w:hAnsi="Bookman Old Style"/>
          <w:sz w:val="22"/>
          <w:szCs w:val="22"/>
        </w:rPr>
        <w:t>Telah rujuk/cerai*) dengan:</w:t>
      </w:r>
    </w:p>
    <w:p w:rsidR="0012501E" w:rsidRDefault="00E01850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</w:r>
      <w:r w:rsidR="003E7583">
        <w:rPr>
          <w:rFonts w:ascii="Bookman Old Style" w:hAnsi="Bookman Old Style"/>
          <w:sz w:val="22"/>
          <w:szCs w:val="22"/>
        </w:rPr>
        <w:t>:</w:t>
      </w:r>
      <w:r w:rsidR="003E7583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form_nama_pasangan]</w:t>
      </w:r>
    </w:p>
    <w:p w:rsidR="00192D8E" w:rsidRDefault="00E01850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Binti</w:t>
      </w:r>
      <w:r>
        <w:rPr>
          <w:rFonts w:ascii="Bookman Old Style" w:hAnsi="Bookman Old Style"/>
          <w:sz w:val="22"/>
          <w:szCs w:val="22"/>
        </w:rPr>
        <w:tab/>
      </w:r>
      <w:r w:rsidR="00192D8E">
        <w:rPr>
          <w:rFonts w:ascii="Bookman Old Style" w:hAnsi="Bookman Old Style"/>
          <w:sz w:val="22"/>
          <w:szCs w:val="22"/>
        </w:rPr>
        <w:t>:</w:t>
      </w:r>
      <w:r w:rsidR="003E7583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[form_nama_ayah_pasangan]</w:t>
      </w:r>
    </w:p>
    <w:p w:rsidR="00192D8E" w:rsidRDefault="00E01850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 dan Tgl. Lahir</w:t>
      </w:r>
      <w:r>
        <w:rPr>
          <w:rFonts w:ascii="Bookman Old Style" w:hAnsi="Bookman Old Style"/>
          <w:sz w:val="22"/>
          <w:szCs w:val="22"/>
        </w:rPr>
        <w:tab/>
      </w:r>
      <w:r w:rsidR="00192D8E">
        <w:rPr>
          <w:rFonts w:ascii="Bookman Old Style" w:hAnsi="Bookman Old Style"/>
          <w:sz w:val="22"/>
          <w:szCs w:val="22"/>
        </w:rPr>
        <w:t>:</w:t>
      </w:r>
      <w:r w:rsidR="003E7583">
        <w:rPr>
          <w:rFonts w:ascii="Bookman Old Style" w:hAnsi="Bookman Old Style"/>
          <w:sz w:val="22"/>
          <w:szCs w:val="22"/>
        </w:rPr>
        <w:tab/>
        <w:t xml:space="preserve">[form_tempatlahir_pasangan], </w:t>
      </w:r>
      <w:r>
        <w:rPr>
          <w:rFonts w:ascii="Bookman Old Style" w:hAnsi="Bookman Old Style"/>
          <w:sz w:val="22"/>
          <w:szCs w:val="22"/>
        </w:rPr>
        <w:t>[form_tanggallahir_pasangan]</w:t>
      </w:r>
    </w:p>
    <w:p w:rsidR="00192D8E" w:rsidRDefault="00E01850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</w:t>
      </w:r>
      <w:r w:rsidR="003E7583">
        <w:rPr>
          <w:rFonts w:ascii="Bookman Old Style" w:hAnsi="Bookman Old Style"/>
          <w:sz w:val="22"/>
          <w:szCs w:val="22"/>
        </w:rPr>
        <w:t>n</w:t>
      </w:r>
      <w:r>
        <w:rPr>
          <w:rFonts w:ascii="Bookman Old Style" w:hAnsi="Bookman Old Style"/>
          <w:sz w:val="22"/>
          <w:szCs w:val="22"/>
        </w:rPr>
        <w:tab/>
      </w:r>
      <w:r w:rsidR="00192D8E">
        <w:rPr>
          <w:rFonts w:ascii="Bookman Old Style" w:hAnsi="Bookman Old Style"/>
          <w:sz w:val="22"/>
          <w:szCs w:val="22"/>
        </w:rPr>
        <w:t>:</w:t>
      </w:r>
      <w:r w:rsidR="003E7583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[form_wn_pasangan]</w:t>
      </w:r>
    </w:p>
    <w:p w:rsidR="00192D8E" w:rsidRDefault="00E01850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</w:r>
      <w:r w:rsidR="00192D8E">
        <w:rPr>
          <w:rFonts w:ascii="Bookman Old Style" w:hAnsi="Bookman Old Style"/>
          <w:sz w:val="22"/>
          <w:szCs w:val="22"/>
        </w:rPr>
        <w:t>:</w:t>
      </w:r>
      <w:r w:rsidR="003E7583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[form_agama_pasangan]</w:t>
      </w:r>
    </w:p>
    <w:p w:rsidR="00192D8E" w:rsidRDefault="00E01850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</w:r>
      <w:r w:rsidR="00192D8E">
        <w:rPr>
          <w:rFonts w:ascii="Bookman Old Style" w:hAnsi="Bookman Old Style"/>
          <w:sz w:val="22"/>
          <w:szCs w:val="22"/>
        </w:rPr>
        <w:t>:</w:t>
      </w:r>
      <w:r w:rsidR="003E7583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[form_pekerjaan_pasangan]</w:t>
      </w:r>
    </w:p>
    <w:p w:rsidR="00192D8E" w:rsidRPr="00192D8E" w:rsidRDefault="00E01850" w:rsidP="003E758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</w:r>
      <w:r w:rsidR="00192D8E">
        <w:rPr>
          <w:rFonts w:ascii="Bookman Old Style" w:hAnsi="Bookman Old Style"/>
          <w:sz w:val="22"/>
          <w:szCs w:val="22"/>
        </w:rPr>
        <w:t>:</w:t>
      </w:r>
      <w:r w:rsidR="003E7583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[form_alamat_pasangan]</w:t>
      </w:r>
    </w:p>
    <w:p w:rsidR="00192D8E" w:rsidRDefault="00192D8E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 w:rsidP="002168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1686C" w:rsidRPr="008D314F" w:rsidRDefault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FD374E" w:rsidRDefault="005373B2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FD374E" w:rsidRPr="0021686C" w:rsidRDefault="00FD374E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D374E">
              <w:rPr>
                <w:rFonts w:ascii="Bookman Old Style" w:hAnsi="Bookman Old Style"/>
                <w:sz w:val="22"/>
                <w:szCs w:val="22"/>
              </w:rPr>
              <w:t>NIP</w:t>
            </w:r>
            <w:r>
              <w:rPr>
                <w:rFonts w:ascii="Bookman Old Style" w:hAnsi="Bookman Old Style"/>
                <w:sz w:val="22"/>
                <w:szCs w:val="22"/>
              </w:rPr>
              <w:t>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E01850">
      <w:footerReference w:type="default" r:id="rId8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211" w:rsidRDefault="00D50211">
      <w:r>
        <w:separator/>
      </w:r>
    </w:p>
  </w:endnote>
  <w:endnote w:type="continuationSeparator" w:id="1">
    <w:p w:rsidR="00D50211" w:rsidRDefault="00D50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E60AC8" w:rsidRPr="00DA0E0C" w:rsidTr="008B637E">
      <w:tc>
        <w:tcPr>
          <w:tcW w:w="3369" w:type="dxa"/>
        </w:tcPr>
        <w:p w:rsidR="00E60AC8" w:rsidRPr="00DA0E0C" w:rsidRDefault="00E60AC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E60AC8" w:rsidRPr="00DA0E0C" w:rsidRDefault="00E60AC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E60AC8" w:rsidRPr="00DA0E0C" w:rsidRDefault="00E60AC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E60AC8" w:rsidRDefault="00E60A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211" w:rsidRDefault="00D50211">
      <w:r>
        <w:rPr>
          <w:color w:val="000000"/>
        </w:rPr>
        <w:separator/>
      </w:r>
    </w:p>
  </w:footnote>
  <w:footnote w:type="continuationSeparator" w:id="1">
    <w:p w:rsidR="00D50211" w:rsidRDefault="00D50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19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355BE"/>
    <w:rsid w:val="00051EBE"/>
    <w:rsid w:val="00063858"/>
    <w:rsid w:val="00066225"/>
    <w:rsid w:val="000842B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83592"/>
    <w:rsid w:val="00192D8E"/>
    <w:rsid w:val="001A4F32"/>
    <w:rsid w:val="001C6913"/>
    <w:rsid w:val="001E68D2"/>
    <w:rsid w:val="00212B04"/>
    <w:rsid w:val="0021686C"/>
    <w:rsid w:val="002258F2"/>
    <w:rsid w:val="00232D50"/>
    <w:rsid w:val="00245E56"/>
    <w:rsid w:val="002659FE"/>
    <w:rsid w:val="00270274"/>
    <w:rsid w:val="00276B7A"/>
    <w:rsid w:val="002D7571"/>
    <w:rsid w:val="00333849"/>
    <w:rsid w:val="003819BC"/>
    <w:rsid w:val="003A0B2E"/>
    <w:rsid w:val="003E7583"/>
    <w:rsid w:val="004471CA"/>
    <w:rsid w:val="00447D5A"/>
    <w:rsid w:val="00451F58"/>
    <w:rsid w:val="00475822"/>
    <w:rsid w:val="00475A31"/>
    <w:rsid w:val="00476C89"/>
    <w:rsid w:val="004B60F8"/>
    <w:rsid w:val="004C25BC"/>
    <w:rsid w:val="004D5512"/>
    <w:rsid w:val="00515125"/>
    <w:rsid w:val="00524D00"/>
    <w:rsid w:val="00530581"/>
    <w:rsid w:val="005373B2"/>
    <w:rsid w:val="00565A3D"/>
    <w:rsid w:val="00596CC3"/>
    <w:rsid w:val="005B3D2F"/>
    <w:rsid w:val="005D3B8E"/>
    <w:rsid w:val="005E284B"/>
    <w:rsid w:val="005E32BD"/>
    <w:rsid w:val="00604223"/>
    <w:rsid w:val="00605F5F"/>
    <w:rsid w:val="00606FC8"/>
    <w:rsid w:val="00617B7B"/>
    <w:rsid w:val="00644E86"/>
    <w:rsid w:val="006739F2"/>
    <w:rsid w:val="00683A8C"/>
    <w:rsid w:val="006919F6"/>
    <w:rsid w:val="006A1324"/>
    <w:rsid w:val="006B20AF"/>
    <w:rsid w:val="006E196D"/>
    <w:rsid w:val="006E4CF0"/>
    <w:rsid w:val="006F1A8C"/>
    <w:rsid w:val="006F6D2C"/>
    <w:rsid w:val="00713D1C"/>
    <w:rsid w:val="0073712F"/>
    <w:rsid w:val="00755644"/>
    <w:rsid w:val="00761428"/>
    <w:rsid w:val="00761E59"/>
    <w:rsid w:val="00782A11"/>
    <w:rsid w:val="007874DA"/>
    <w:rsid w:val="007904B0"/>
    <w:rsid w:val="007A3413"/>
    <w:rsid w:val="007B53F8"/>
    <w:rsid w:val="007C7E19"/>
    <w:rsid w:val="007E6808"/>
    <w:rsid w:val="007E6BC7"/>
    <w:rsid w:val="007F1F33"/>
    <w:rsid w:val="00804F9C"/>
    <w:rsid w:val="00827FB8"/>
    <w:rsid w:val="00871247"/>
    <w:rsid w:val="00875B3C"/>
    <w:rsid w:val="008813AD"/>
    <w:rsid w:val="008944F6"/>
    <w:rsid w:val="008A6F1D"/>
    <w:rsid w:val="008B637E"/>
    <w:rsid w:val="008D30E0"/>
    <w:rsid w:val="008D314F"/>
    <w:rsid w:val="00910A84"/>
    <w:rsid w:val="00925FCF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0593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D2604"/>
    <w:rsid w:val="00AF216E"/>
    <w:rsid w:val="00AF232A"/>
    <w:rsid w:val="00B564F2"/>
    <w:rsid w:val="00B84CD4"/>
    <w:rsid w:val="00BF490A"/>
    <w:rsid w:val="00C00A87"/>
    <w:rsid w:val="00C07B4E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0003D"/>
    <w:rsid w:val="00D3016B"/>
    <w:rsid w:val="00D33FF2"/>
    <w:rsid w:val="00D50211"/>
    <w:rsid w:val="00D52396"/>
    <w:rsid w:val="00D64042"/>
    <w:rsid w:val="00D64326"/>
    <w:rsid w:val="00D75552"/>
    <w:rsid w:val="00D823E6"/>
    <w:rsid w:val="00D83D27"/>
    <w:rsid w:val="00D90999"/>
    <w:rsid w:val="00DA0E0C"/>
    <w:rsid w:val="00DB725A"/>
    <w:rsid w:val="00DC795C"/>
    <w:rsid w:val="00DE19A2"/>
    <w:rsid w:val="00E0077B"/>
    <w:rsid w:val="00E01850"/>
    <w:rsid w:val="00E21453"/>
    <w:rsid w:val="00E33861"/>
    <w:rsid w:val="00E423CA"/>
    <w:rsid w:val="00E43299"/>
    <w:rsid w:val="00E60AC8"/>
    <w:rsid w:val="00E732C0"/>
    <w:rsid w:val="00EA6873"/>
    <w:rsid w:val="00EC1B8B"/>
    <w:rsid w:val="00ED730D"/>
    <w:rsid w:val="00EF3CD7"/>
    <w:rsid w:val="00F1006F"/>
    <w:rsid w:val="00F102EF"/>
    <w:rsid w:val="00F15EB8"/>
    <w:rsid w:val="00F20277"/>
    <w:rsid w:val="00F2424A"/>
    <w:rsid w:val="00F63AAA"/>
    <w:rsid w:val="00FC7B46"/>
    <w:rsid w:val="00FD374E"/>
    <w:rsid w:val="00FD78D2"/>
    <w:rsid w:val="00FE22DB"/>
    <w:rsid w:val="00FF3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970</Characters>
  <Application>Microsoft Office Word</Application>
  <DocSecurity>0</DocSecurity>
  <Lines>8</Lines>
  <Paragraphs>2</Paragraphs>
  <ScaleCrop>false</ScaleCrop>
  <Company>HEAVEN KILLERS RELEASE GROUP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2017-07-05T13:01:00Z</dcterms:created>
  <dcterms:modified xsi:type="dcterms:W3CDTF">2017-07-05T13:01:00Z</dcterms:modified>
</cp:coreProperties>
</file>