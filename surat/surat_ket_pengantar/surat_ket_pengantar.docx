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D116DF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6E6938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5C7F31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B26F1F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[Sebutan_kabupaten]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B26F1F"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CF6A3D" w:rsidRPr="00DA0E0C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0F1461" w:rsidRPr="00DA0E0C">
        <w:rPr>
          <w:rFonts w:ascii="Bookman Old Style" w:hAnsi="Bookman Old Style"/>
          <w:sz w:val="22"/>
          <w:szCs w:val="22"/>
        </w:rPr>
        <w:t>[usia]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Warga negara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[warga_negara]</w:t>
      </w:r>
    </w:p>
    <w:p w:rsidR="00A929F6" w:rsidRPr="00DA0E0C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[agama]</w:t>
      </w:r>
    </w:p>
    <w:p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[sex]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[pekerjaan]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[alamat]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6E6938">
        <w:rPr>
          <w:rFonts w:ascii="Bookman Old Style" w:hAnsi="Bookman Old Style"/>
          <w:sz w:val="22"/>
          <w:szCs w:val="22"/>
        </w:rPr>
        <w:t>[Sebutan_desa]</w:t>
      </w:r>
      <w:r w:rsidR="005373B2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871247" w:rsidRPr="00DA0E0C"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Surat bukti diri</w:t>
      </w:r>
    </w:p>
    <w:p w:rsidR="00A929F6" w:rsidRPr="00DA0E0C"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 w:rsidR="00A00B34">
        <w:rPr>
          <w:rFonts w:ascii="Bookman Old Style" w:hAnsi="Bookman Old Style"/>
          <w:sz w:val="22"/>
          <w:szCs w:val="22"/>
        </w:rPr>
        <w:t>:</w:t>
      </w:r>
      <w:r w:rsidR="00A00B34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[no_ktp]</w:t>
      </w:r>
    </w:p>
    <w:p w:rsidR="00871247" w:rsidRPr="00DA0E0C" w:rsidRDefault="00A00B34" w:rsidP="00A00B34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[no_kk]</w:t>
      </w:r>
    </w:p>
    <w:p w:rsidR="007F1F33" w:rsidRPr="00DA0E0C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Keperluan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 xml:space="preserve">Mohon </w:t>
      </w:r>
      <w:r w:rsidR="008D314F" w:rsidRPr="00DA0E0C">
        <w:rPr>
          <w:rFonts w:ascii="Bookman Old Style" w:hAnsi="Bookman Old Style"/>
          <w:sz w:val="22"/>
          <w:szCs w:val="22"/>
        </w:rPr>
        <w:t>keterangan</w:t>
      </w:r>
      <w:r w:rsidRPr="00DA0E0C">
        <w:rPr>
          <w:rFonts w:ascii="Bookman Old Style" w:hAnsi="Bookman Old Style"/>
          <w:sz w:val="22"/>
          <w:szCs w:val="22"/>
        </w:rPr>
        <w:t xml:space="preserve"> yang akan dipergunakan untuk </w:t>
      </w:r>
      <w:r w:rsidR="005373B2" w:rsidRPr="00DA0E0C">
        <w:rPr>
          <w:rFonts w:ascii="Bookman Old Style" w:hAnsi="Bookman Old Style"/>
          <w:sz w:val="22"/>
          <w:szCs w:val="22"/>
        </w:rPr>
        <w:t>[keperluan]</w:t>
      </w:r>
      <w:r w:rsidRPr="00DA0E0C">
        <w:rPr>
          <w:rFonts w:ascii="Bookman Old Style" w:hAnsi="Bookman Old Style"/>
          <w:sz w:val="22"/>
          <w:szCs w:val="22"/>
        </w:rPr>
        <w:t>.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DA0E0C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Berlaku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F15EB8" w:rsidRPr="00DA0E0C">
        <w:rPr>
          <w:rFonts w:ascii="Bookman Old Style" w:hAnsi="Bookman Old Style"/>
          <w:sz w:val="22"/>
          <w:szCs w:val="22"/>
        </w:rPr>
        <w:t>[mulai_berlaku]</w:t>
      </w:r>
      <w:r w:rsidRPr="00DA0E0C">
        <w:rPr>
          <w:rFonts w:ascii="Bookman Old Style" w:hAnsi="Bookman Old Style"/>
          <w:sz w:val="22"/>
          <w:szCs w:val="22"/>
        </w:rPr>
        <w:t xml:space="preserve"> s/d </w:t>
      </w:r>
      <w:r w:rsidR="006919F6" w:rsidRPr="00DA0E0C">
        <w:rPr>
          <w:rFonts w:ascii="Bookman Old Style" w:hAnsi="Bookman Old Style"/>
          <w:sz w:val="22"/>
          <w:szCs w:val="22"/>
        </w:rPr>
        <w:t>[tgl_akhir]</w:t>
      </w:r>
    </w:p>
    <w:p w:rsidR="00F20277" w:rsidRPr="00DA0E0C" w:rsidRDefault="00F20277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Golongan Darah</w:t>
      </w:r>
      <w:r w:rsidR="00755644" w:rsidRPr="00DA0E0C">
        <w:rPr>
          <w:rFonts w:ascii="Bookman Old Style" w:hAnsi="Bookman Old Style"/>
          <w:sz w:val="22"/>
          <w:szCs w:val="22"/>
        </w:rPr>
        <w:tab/>
        <w:t>:</w:t>
      </w:r>
      <w:r w:rsidR="00755644" w:rsidRPr="00DA0E0C">
        <w:rPr>
          <w:rFonts w:ascii="Bookman Old Style" w:hAnsi="Bookman Old Style"/>
          <w:sz w:val="22"/>
          <w:szCs w:val="22"/>
        </w:rPr>
        <w:tab/>
        <w:t>[gol_darah]</w:t>
      </w:r>
    </w:p>
    <w:p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A910F5" w:rsidRPr="00DA0E0C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10F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D47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D479A2" w:rsidRPr="00D479A2" w:rsidRDefault="00D479A2" w:rsidP="00D47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191" w:rsidRDefault="00162191">
      <w:r>
        <w:separator/>
      </w:r>
    </w:p>
  </w:endnote>
  <w:endnote w:type="continuationSeparator" w:id="1">
    <w:p w:rsidR="00162191" w:rsidRDefault="0016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A00B34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A00B34" w:rsidRPr="00DA0E0C" w:rsidRDefault="00A00B34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A00B34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A00B34" w:rsidRDefault="00A00B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191" w:rsidRDefault="00162191">
      <w:r>
        <w:rPr>
          <w:color w:val="000000"/>
        </w:rPr>
        <w:separator/>
      </w:r>
    </w:p>
  </w:footnote>
  <w:footnote w:type="continuationSeparator" w:id="1">
    <w:p w:rsidR="00162191" w:rsidRDefault="001621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2191"/>
    <w:rsid w:val="00170AF1"/>
    <w:rsid w:val="001A4F32"/>
    <w:rsid w:val="001A5A60"/>
    <w:rsid w:val="00212B04"/>
    <w:rsid w:val="002258F2"/>
    <w:rsid w:val="002326C0"/>
    <w:rsid w:val="00270274"/>
    <w:rsid w:val="00276B7A"/>
    <w:rsid w:val="002D1EF6"/>
    <w:rsid w:val="002D5275"/>
    <w:rsid w:val="002E6072"/>
    <w:rsid w:val="00333849"/>
    <w:rsid w:val="003819BC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C4426"/>
    <w:rsid w:val="004D5512"/>
    <w:rsid w:val="004F677B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83A8C"/>
    <w:rsid w:val="006919F6"/>
    <w:rsid w:val="00694E09"/>
    <w:rsid w:val="006A1324"/>
    <w:rsid w:val="006B20AF"/>
    <w:rsid w:val="006C27C1"/>
    <w:rsid w:val="006E196D"/>
    <w:rsid w:val="006E4CF0"/>
    <w:rsid w:val="006E6938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D30E0"/>
    <w:rsid w:val="008D314F"/>
    <w:rsid w:val="008E629C"/>
    <w:rsid w:val="0090245C"/>
    <w:rsid w:val="00910A84"/>
    <w:rsid w:val="00912FCE"/>
    <w:rsid w:val="00925FCF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0B34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AF6FC7"/>
    <w:rsid w:val="00B0452A"/>
    <w:rsid w:val="00B04C97"/>
    <w:rsid w:val="00B26F1F"/>
    <w:rsid w:val="00B564F2"/>
    <w:rsid w:val="00B84CD4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E6D9A"/>
    <w:rsid w:val="00CF4B76"/>
    <w:rsid w:val="00CF6A3D"/>
    <w:rsid w:val="00D0002A"/>
    <w:rsid w:val="00D116DF"/>
    <w:rsid w:val="00D33FF2"/>
    <w:rsid w:val="00D479A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6139A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42C74-E3BC-A84A-BC25-8D0885A6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858</Characters>
  <Application>Microsoft Office Word</Application>
  <DocSecurity>0</DocSecurity>
  <Lines>7</Lines>
  <Paragraphs>1</Paragraphs>
  <ScaleCrop>false</ScaleCrop>
  <Company>HEAVEN KILLERS RELEASE GROUP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2017-07-05T13:00:00Z</dcterms:created>
  <dcterms:modified xsi:type="dcterms:W3CDTF">2017-07-05T13:00:00Z</dcterms:modified>
</cp:coreProperties>
</file>