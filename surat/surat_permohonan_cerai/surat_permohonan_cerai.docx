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0DA6" w:rsidRPr="0073712F" w:rsidRDefault="005E7188" w:rsidP="00BD0DA6">
      <w:pPr>
        <w:pStyle w:val="HeaderSurat"/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975360" cy="975360"/>
            <wp:effectExtent l="19050" t="0" r="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" cy="975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D0DA6" w:rsidRPr="0073712F">
        <w:t>PEMERINTAH  [SEbutan_kabupaten]  [nama_kab]</w:t>
      </w:r>
    </w:p>
    <w:p w:rsidR="00BD0DA6" w:rsidRPr="0073712F" w:rsidRDefault="00BD0DA6" w:rsidP="00BD0DA6">
      <w:pPr>
        <w:pStyle w:val="HeaderSurat"/>
      </w:pPr>
      <w:r w:rsidRPr="0073712F">
        <w:t>KECAMATAN [nama_kec]</w:t>
      </w:r>
    </w:p>
    <w:p w:rsidR="00BD0DA6" w:rsidRPr="00D83D27" w:rsidRDefault="004047AE" w:rsidP="00BD0DA6">
      <w:pPr>
        <w:pStyle w:val="HeaderSurat"/>
        <w:rPr>
          <w:b/>
          <w:bCs/>
        </w:rPr>
      </w:pPr>
      <w:r>
        <w:rPr>
          <w:b/>
          <w:bCs/>
        </w:rPr>
        <w:t>[sebutan_desa]</w:t>
      </w:r>
      <w:r w:rsidR="00BD0DA6" w:rsidRPr="00D83D27">
        <w:rPr>
          <w:b/>
          <w:bCs/>
        </w:rPr>
        <w:t xml:space="preserve"> [nama_des]</w:t>
      </w:r>
      <w:r w:rsidR="00BD0DA6" w:rsidRPr="00D83D27">
        <w:rPr>
          <w:b/>
          <w:bCs/>
          <w:noProof/>
        </w:rPr>
        <w:t xml:space="preserve"> </w:t>
      </w:r>
    </w:p>
    <w:p w:rsidR="00BD0DA6" w:rsidRPr="00605F5F" w:rsidRDefault="00BD0DA6" w:rsidP="00BD0DA6">
      <w:pPr>
        <w:pStyle w:val="HeaderSurat"/>
        <w:rPr>
          <w:caps w:val="0"/>
          <w:sz w:val="20"/>
          <w:szCs w:val="20"/>
        </w:rPr>
      </w:pPr>
      <w:r w:rsidRPr="00605F5F">
        <w:rPr>
          <w:caps w:val="0"/>
          <w:sz w:val="20"/>
          <w:szCs w:val="20"/>
        </w:rPr>
        <w:t>[alamat_des]</w:t>
      </w:r>
    </w:p>
    <w:p w:rsidR="00BD0DA6" w:rsidRPr="00713D1C" w:rsidRDefault="00BD0DA6" w:rsidP="00BD0DA6">
      <w:pPr>
        <w:pBdr>
          <w:bottom w:val="single" w:sz="36" w:space="1" w:color="auto"/>
        </w:pBdr>
        <w:spacing w:line="120" w:lineRule="auto"/>
        <w:jc w:val="center"/>
        <w:rPr>
          <w:rFonts w:ascii="Bookman Old Style" w:hAnsi="Bookman Old Style"/>
          <w:sz w:val="20"/>
          <w:szCs w:val="22"/>
        </w:rPr>
      </w:pPr>
    </w:p>
    <w:p w:rsidR="00BD0DA6" w:rsidRPr="00DA0E0C" w:rsidRDefault="00BD0DA6" w:rsidP="00BD0DA6">
      <w:pPr>
        <w:jc w:val="both"/>
        <w:rPr>
          <w:rFonts w:ascii="Bookman Old Style" w:hAnsi="Bookman Old Style"/>
        </w:rPr>
      </w:pP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</w:r>
    </w:p>
    <w:p w:rsidR="00A929F6" w:rsidRDefault="005373B2" w:rsidP="00A74FEE">
      <w:pPr>
        <w:tabs>
          <w:tab w:val="left" w:pos="964"/>
        </w:tabs>
        <w:rPr>
          <w:rFonts w:ascii="Bookman Old Style" w:hAnsi="Bookman Old Style"/>
          <w:sz w:val="22"/>
          <w:szCs w:val="22"/>
        </w:rPr>
      </w:pPr>
      <w:r w:rsidRPr="008D314F">
        <w:rPr>
          <w:rFonts w:ascii="Bookman Old Style" w:hAnsi="Bookman Old Style"/>
          <w:sz w:val="22"/>
          <w:szCs w:val="22"/>
        </w:rPr>
        <w:t>N</w:t>
      </w:r>
      <w:r w:rsidR="00A74FEE">
        <w:rPr>
          <w:rFonts w:ascii="Bookman Old Style" w:hAnsi="Bookman Old Style"/>
          <w:sz w:val="22"/>
          <w:szCs w:val="22"/>
        </w:rPr>
        <w:t>omor:</w:t>
      </w:r>
      <w:r w:rsidR="00A74FEE">
        <w:rPr>
          <w:rFonts w:ascii="Bookman Old Style" w:hAnsi="Bookman Old Style"/>
          <w:sz w:val="22"/>
          <w:szCs w:val="22"/>
        </w:rPr>
        <w:tab/>
      </w:r>
      <w:r w:rsidR="00910A84">
        <w:rPr>
          <w:rFonts w:ascii="Bookman Old Style" w:hAnsi="Bookman Old Style"/>
          <w:sz w:val="22"/>
          <w:szCs w:val="22"/>
        </w:rPr>
        <w:t>[nomor_surat]</w:t>
      </w:r>
      <w:r w:rsidR="00A910F5" w:rsidRPr="008D314F">
        <w:rPr>
          <w:rFonts w:ascii="Bookman Old Style" w:hAnsi="Bookman Old Style"/>
          <w:sz w:val="22"/>
          <w:szCs w:val="22"/>
        </w:rPr>
        <w:t>/</w:t>
      </w:r>
      <w:r w:rsidRPr="008D314F">
        <w:rPr>
          <w:rFonts w:ascii="Bookman Old Style" w:hAnsi="Bookman Old Style"/>
          <w:sz w:val="22"/>
          <w:szCs w:val="22"/>
        </w:rPr>
        <w:t>[tahun]</w:t>
      </w:r>
    </w:p>
    <w:p w:rsidR="00892802" w:rsidRDefault="00892802" w:rsidP="00A74FEE">
      <w:pPr>
        <w:tabs>
          <w:tab w:val="left" w:pos="964"/>
        </w:tabs>
      </w:pPr>
      <w:r>
        <w:rPr>
          <w:rFonts w:ascii="Bookman Old Style" w:hAnsi="Bookman Old Style"/>
          <w:sz w:val="22"/>
          <w:szCs w:val="22"/>
        </w:rPr>
        <w:t>P</w:t>
      </w:r>
      <w:r w:rsidR="00A74FEE">
        <w:rPr>
          <w:rFonts w:ascii="Bookman Old Style" w:hAnsi="Bookman Old Style"/>
          <w:sz w:val="22"/>
          <w:szCs w:val="22"/>
        </w:rPr>
        <w:t>erihal</w:t>
      </w:r>
      <w:r w:rsidR="00FB1F26">
        <w:rPr>
          <w:rFonts w:ascii="Bookman Old Style" w:hAnsi="Bookman Old Style"/>
          <w:sz w:val="22"/>
          <w:szCs w:val="22"/>
        </w:rPr>
        <w:t>:</w:t>
      </w:r>
      <w:r w:rsidR="00FB1F26">
        <w:rPr>
          <w:rFonts w:ascii="Bookman Old Style" w:hAnsi="Bookman Old Style"/>
          <w:sz w:val="22"/>
          <w:szCs w:val="22"/>
        </w:rPr>
        <w:tab/>
      </w:r>
      <w:r>
        <w:t>Permohonan Cerai</w:t>
      </w:r>
    </w:p>
    <w:p w:rsidR="00892802" w:rsidRDefault="00892802" w:rsidP="00892802">
      <w:pPr>
        <w:ind w:left="5040"/>
      </w:pPr>
      <w:r>
        <w:t>Kepada Yth. Kepala Pengadi</w:t>
      </w:r>
      <w:r w:rsidR="00BD0DA6">
        <w:t>lan Agama [Sebutan_kabupaten] [nama_kab]</w:t>
      </w:r>
    </w:p>
    <w:p w:rsidR="00A929F6" w:rsidRDefault="00A929F6">
      <w:pPr>
        <w:jc w:val="center"/>
      </w:pPr>
    </w:p>
    <w:p w:rsidR="00BD0DA6" w:rsidRPr="008D314F" w:rsidRDefault="00BD0DA6">
      <w:pPr>
        <w:jc w:val="center"/>
        <w:rPr>
          <w:rFonts w:ascii="Bookman Old Style" w:hAnsi="Bookman Old Style"/>
          <w:sz w:val="22"/>
          <w:szCs w:val="22"/>
        </w:rPr>
      </w:pPr>
    </w:p>
    <w:p w:rsidR="00A929F6" w:rsidRDefault="00CB5AFC" w:rsidP="00BD0DA6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  <w:r w:rsidRPr="00BD0DA6">
        <w:rPr>
          <w:rFonts w:ascii="Bookman Old Style" w:hAnsi="Bookman Old Style"/>
          <w:sz w:val="22"/>
          <w:szCs w:val="22"/>
        </w:rPr>
        <w:t xml:space="preserve">Dengan ini kami kirimkan dengan hormat permohonan </w:t>
      </w:r>
      <w:r w:rsidR="00BD0DA6">
        <w:rPr>
          <w:rFonts w:ascii="Bookman Old Style" w:hAnsi="Bookman Old Style"/>
          <w:sz w:val="22"/>
          <w:szCs w:val="22"/>
        </w:rPr>
        <w:t>cerai dari pasangan suami istri</w:t>
      </w:r>
      <w:r w:rsidRPr="00BD0DA6">
        <w:rPr>
          <w:rFonts w:ascii="Bookman Old Style" w:hAnsi="Bookman Old Style"/>
          <w:sz w:val="22"/>
          <w:szCs w:val="22"/>
        </w:rPr>
        <w:t>:</w:t>
      </w:r>
    </w:p>
    <w:p w:rsidR="007B53F8" w:rsidRDefault="007B53F8">
      <w:pPr>
        <w:pStyle w:val="BodyText"/>
        <w:rPr>
          <w:rFonts w:ascii="Bookman Old Style" w:hAnsi="Bookman Old Style"/>
          <w:sz w:val="22"/>
          <w:szCs w:val="22"/>
        </w:rPr>
      </w:pPr>
    </w:p>
    <w:p w:rsidR="002E6C37" w:rsidRPr="008D314F" w:rsidRDefault="00BD0DA6" w:rsidP="00BD0DA6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 xml:space="preserve">A. </w:t>
      </w:r>
      <w:r w:rsidR="002E6C37">
        <w:rPr>
          <w:rFonts w:ascii="Bookman Old Style" w:hAnsi="Bookman Old Style"/>
          <w:sz w:val="22"/>
          <w:szCs w:val="22"/>
        </w:rPr>
        <w:t>SUAMI</w:t>
      </w:r>
    </w:p>
    <w:p w:rsidR="00476C89" w:rsidRDefault="00565A3D" w:rsidP="00BD0DA6">
      <w:pPr>
        <w:pStyle w:val="BodyText"/>
        <w:numPr>
          <w:ilvl w:val="0"/>
          <w:numId w:val="1"/>
        </w:numPr>
        <w:tabs>
          <w:tab w:val="left" w:pos="1260"/>
          <w:tab w:val="left" w:pos="3969"/>
          <w:tab w:val="left" w:pos="4139"/>
        </w:tabs>
        <w:ind w:left="4139" w:right="181" w:hanging="3419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Nama</w:t>
      </w:r>
      <w:r w:rsidR="002E6C37"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>:</w:t>
      </w:r>
      <w:r>
        <w:rPr>
          <w:rFonts w:ascii="Bookman Old Style" w:hAnsi="Bookman Old Style"/>
          <w:sz w:val="22"/>
          <w:szCs w:val="22"/>
        </w:rPr>
        <w:tab/>
      </w:r>
      <w:r w:rsidRPr="00BD0DA6">
        <w:rPr>
          <w:rFonts w:ascii="Bookman Old Style" w:hAnsi="Bookman Old Style"/>
          <w:sz w:val="22"/>
          <w:szCs w:val="22"/>
        </w:rPr>
        <w:t>[nama]</w:t>
      </w:r>
    </w:p>
    <w:p w:rsidR="00476C89" w:rsidRDefault="00BD0DA6" w:rsidP="00BD0DA6">
      <w:pPr>
        <w:pStyle w:val="BodyText"/>
        <w:numPr>
          <w:ilvl w:val="0"/>
          <w:numId w:val="1"/>
        </w:numPr>
        <w:tabs>
          <w:tab w:val="left" w:pos="1260"/>
          <w:tab w:val="left" w:pos="3969"/>
          <w:tab w:val="left" w:pos="4139"/>
        </w:tabs>
        <w:ind w:left="4139" w:right="181" w:hanging="3419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NIK</w:t>
      </w:r>
      <w:r w:rsidR="00E01850"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>:</w:t>
      </w:r>
      <w:r>
        <w:rPr>
          <w:rFonts w:ascii="Bookman Old Style" w:hAnsi="Bookman Old Style"/>
          <w:sz w:val="22"/>
          <w:szCs w:val="22"/>
        </w:rPr>
        <w:tab/>
      </w:r>
      <w:r w:rsidR="002E6C37">
        <w:rPr>
          <w:rFonts w:ascii="Bookman Old Style" w:hAnsi="Bookman Old Style"/>
          <w:sz w:val="22"/>
          <w:szCs w:val="22"/>
        </w:rPr>
        <w:t>[no_ktp</w:t>
      </w:r>
      <w:r w:rsidR="00E01850">
        <w:rPr>
          <w:rFonts w:ascii="Bookman Old Style" w:hAnsi="Bookman Old Style"/>
          <w:sz w:val="22"/>
          <w:szCs w:val="22"/>
        </w:rPr>
        <w:t>]</w:t>
      </w:r>
    </w:p>
    <w:p w:rsidR="00476C89" w:rsidRDefault="00EC1B8B" w:rsidP="00BD0DA6">
      <w:pPr>
        <w:pStyle w:val="BodyText"/>
        <w:numPr>
          <w:ilvl w:val="0"/>
          <w:numId w:val="1"/>
        </w:numPr>
        <w:tabs>
          <w:tab w:val="left" w:pos="1260"/>
          <w:tab w:val="left" w:pos="3969"/>
          <w:tab w:val="left" w:pos="4139"/>
        </w:tabs>
        <w:ind w:left="4139" w:right="181" w:hanging="3419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Tempat</w:t>
      </w:r>
      <w:r w:rsidR="00BD0DA6">
        <w:rPr>
          <w:rFonts w:ascii="Bookman Old Style" w:hAnsi="Bookman Old Style"/>
          <w:sz w:val="22"/>
          <w:szCs w:val="22"/>
        </w:rPr>
        <w:t>/</w:t>
      </w:r>
      <w:r w:rsidR="00E60AC8">
        <w:rPr>
          <w:rFonts w:ascii="Bookman Old Style" w:hAnsi="Bookman Old Style"/>
          <w:sz w:val="22"/>
          <w:szCs w:val="22"/>
        </w:rPr>
        <w:t>Tanggal Lahir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>[</w:t>
      </w:r>
      <w:r w:rsidR="00E60AC8">
        <w:rPr>
          <w:rFonts w:ascii="Bookman Old Style" w:hAnsi="Bookman Old Style"/>
          <w:sz w:val="22"/>
          <w:szCs w:val="22"/>
        </w:rPr>
        <w:t>ttl</w:t>
      </w:r>
      <w:r>
        <w:rPr>
          <w:rFonts w:ascii="Bookman Old Style" w:hAnsi="Bookman Old Style"/>
          <w:sz w:val="22"/>
          <w:szCs w:val="22"/>
        </w:rPr>
        <w:t>]</w:t>
      </w:r>
    </w:p>
    <w:p w:rsidR="002E6C37" w:rsidRDefault="00BD0DA6" w:rsidP="00BD0DA6">
      <w:pPr>
        <w:pStyle w:val="BodyText"/>
        <w:numPr>
          <w:ilvl w:val="0"/>
          <w:numId w:val="1"/>
        </w:numPr>
        <w:tabs>
          <w:tab w:val="left" w:pos="1260"/>
          <w:tab w:val="left" w:pos="3969"/>
          <w:tab w:val="left" w:pos="4139"/>
        </w:tabs>
        <w:ind w:left="4139" w:right="181" w:hanging="3419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Pekerjaan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2E6C37">
        <w:rPr>
          <w:rFonts w:ascii="Bookman Old Style" w:hAnsi="Bookman Old Style"/>
          <w:sz w:val="22"/>
          <w:szCs w:val="22"/>
        </w:rPr>
        <w:t>[pekerjaan]</w:t>
      </w:r>
    </w:p>
    <w:p w:rsidR="00192D8E" w:rsidRDefault="00192D8E" w:rsidP="00BD0DA6">
      <w:pPr>
        <w:pStyle w:val="BodyText"/>
        <w:numPr>
          <w:ilvl w:val="0"/>
          <w:numId w:val="1"/>
        </w:numPr>
        <w:tabs>
          <w:tab w:val="left" w:pos="1260"/>
          <w:tab w:val="left" w:pos="3969"/>
          <w:tab w:val="left" w:pos="4139"/>
        </w:tabs>
        <w:ind w:left="4139" w:right="181" w:hanging="3419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Agama</w:t>
      </w:r>
      <w:r>
        <w:rPr>
          <w:rFonts w:ascii="Bookman Old Style" w:hAnsi="Bookman Old Style"/>
          <w:sz w:val="22"/>
          <w:szCs w:val="22"/>
        </w:rPr>
        <w:tab/>
      </w:r>
      <w:r w:rsidR="00BD0DA6">
        <w:rPr>
          <w:rFonts w:ascii="Bookman Old Style" w:hAnsi="Bookman Old Style"/>
          <w:sz w:val="22"/>
          <w:szCs w:val="22"/>
        </w:rPr>
        <w:t>:</w:t>
      </w:r>
      <w:r w:rsidR="00BD0DA6"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>[agama]</w:t>
      </w:r>
    </w:p>
    <w:p w:rsidR="00063858" w:rsidRDefault="00BD0DA6" w:rsidP="00BD0DA6">
      <w:pPr>
        <w:pStyle w:val="BodyText"/>
        <w:numPr>
          <w:ilvl w:val="0"/>
          <w:numId w:val="1"/>
        </w:numPr>
        <w:tabs>
          <w:tab w:val="left" w:pos="1260"/>
          <w:tab w:val="left" w:pos="3969"/>
          <w:tab w:val="left" w:pos="4139"/>
        </w:tabs>
        <w:ind w:left="4139" w:right="181" w:hanging="3419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 xml:space="preserve">Alamat/Tempat </w:t>
      </w:r>
      <w:r w:rsidR="0012501E">
        <w:rPr>
          <w:rFonts w:ascii="Bookman Old Style" w:hAnsi="Bookman Old Style"/>
          <w:sz w:val="22"/>
          <w:szCs w:val="22"/>
        </w:rPr>
        <w:t>T</w:t>
      </w:r>
      <w:r w:rsidR="00A910F5" w:rsidRPr="008D314F">
        <w:rPr>
          <w:rFonts w:ascii="Bookman Old Style" w:hAnsi="Bookman Old Style"/>
          <w:sz w:val="22"/>
          <w:szCs w:val="22"/>
        </w:rPr>
        <w:t>inggal</w:t>
      </w:r>
      <w:r w:rsidR="00A910F5" w:rsidRPr="008D314F">
        <w:rPr>
          <w:rFonts w:ascii="Bookman Old Style" w:hAnsi="Bookman Old Style"/>
          <w:sz w:val="22"/>
          <w:szCs w:val="22"/>
        </w:rPr>
        <w:tab/>
        <w:t>:</w:t>
      </w:r>
      <w:r w:rsidR="00A910F5" w:rsidRPr="008D314F">
        <w:rPr>
          <w:rFonts w:ascii="Bookman Old Style" w:hAnsi="Bookman Old Style"/>
          <w:sz w:val="22"/>
          <w:szCs w:val="22"/>
        </w:rPr>
        <w:tab/>
      </w:r>
      <w:r w:rsidR="005373B2" w:rsidRPr="008D314F">
        <w:rPr>
          <w:rFonts w:ascii="Bookman Old Style" w:hAnsi="Bookman Old Style"/>
          <w:sz w:val="22"/>
          <w:szCs w:val="22"/>
        </w:rPr>
        <w:t>[alamat]</w:t>
      </w:r>
      <w:r w:rsidR="00A910F5" w:rsidRPr="008D314F">
        <w:rPr>
          <w:rFonts w:ascii="Bookman Old Style" w:hAnsi="Bookman Old Style"/>
          <w:sz w:val="22"/>
          <w:szCs w:val="22"/>
        </w:rPr>
        <w:t xml:space="preserve"> </w:t>
      </w:r>
      <w:r w:rsidR="004047AE">
        <w:rPr>
          <w:rFonts w:ascii="Bookman Old Style" w:hAnsi="Bookman Old Style"/>
          <w:sz w:val="22"/>
          <w:szCs w:val="22"/>
        </w:rPr>
        <w:t>[Sebutan_desa]</w:t>
      </w:r>
      <w:r w:rsidR="005373B2" w:rsidRPr="008D314F">
        <w:rPr>
          <w:rFonts w:ascii="Bookman Old Style" w:hAnsi="Bookman Old Style"/>
          <w:sz w:val="22"/>
          <w:szCs w:val="22"/>
        </w:rPr>
        <w:t xml:space="preserve"> [nama_des], Kecamatan [nama_kec], [Sebutan_kabupaten] [nama_kab]</w:t>
      </w:r>
    </w:p>
    <w:p w:rsidR="00192D8E" w:rsidRDefault="00192D8E" w:rsidP="00192D8E">
      <w:pPr>
        <w:pStyle w:val="BodyText"/>
        <w:tabs>
          <w:tab w:val="left" w:pos="1260"/>
          <w:tab w:val="left" w:pos="4820"/>
          <w:tab w:val="left" w:pos="4990"/>
        </w:tabs>
        <w:ind w:left="720" w:right="181"/>
        <w:rPr>
          <w:rFonts w:ascii="Bookman Old Style" w:hAnsi="Bookman Old Style"/>
          <w:sz w:val="22"/>
          <w:szCs w:val="22"/>
        </w:rPr>
      </w:pPr>
    </w:p>
    <w:p w:rsidR="00192D8E" w:rsidRDefault="00BD0DA6" w:rsidP="00BD0DA6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 xml:space="preserve">B. </w:t>
      </w:r>
      <w:r w:rsidR="002E6C37">
        <w:rPr>
          <w:rFonts w:ascii="Bookman Old Style" w:hAnsi="Bookman Old Style"/>
          <w:sz w:val="22"/>
          <w:szCs w:val="22"/>
        </w:rPr>
        <w:t>ISTRI</w:t>
      </w:r>
    </w:p>
    <w:p w:rsidR="007F0904" w:rsidRDefault="00BD0DA6" w:rsidP="00BD0DA6">
      <w:pPr>
        <w:pStyle w:val="BodyText"/>
        <w:numPr>
          <w:ilvl w:val="0"/>
          <w:numId w:val="1"/>
        </w:numPr>
        <w:tabs>
          <w:tab w:val="left" w:pos="1260"/>
          <w:tab w:val="left" w:pos="3969"/>
          <w:tab w:val="left" w:pos="4139"/>
        </w:tabs>
        <w:ind w:left="4139" w:right="181" w:hanging="3419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Nama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E70614">
        <w:rPr>
          <w:rFonts w:ascii="Bookman Old Style" w:hAnsi="Bookman Old Style"/>
          <w:sz w:val="22"/>
          <w:szCs w:val="22"/>
        </w:rPr>
        <w:t>[nama_istri</w:t>
      </w:r>
      <w:r w:rsidR="007F0904">
        <w:rPr>
          <w:rFonts w:ascii="Bookman Old Style" w:hAnsi="Bookman Old Style"/>
          <w:sz w:val="22"/>
          <w:szCs w:val="22"/>
        </w:rPr>
        <w:t>]</w:t>
      </w:r>
    </w:p>
    <w:p w:rsidR="007F0904" w:rsidRDefault="00BD0DA6" w:rsidP="00BD0DA6">
      <w:pPr>
        <w:pStyle w:val="BodyText"/>
        <w:numPr>
          <w:ilvl w:val="0"/>
          <w:numId w:val="1"/>
        </w:numPr>
        <w:tabs>
          <w:tab w:val="left" w:pos="1260"/>
          <w:tab w:val="left" w:pos="3969"/>
          <w:tab w:val="left" w:pos="4139"/>
        </w:tabs>
        <w:ind w:left="4139" w:right="181" w:hanging="3419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NIK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E70614">
        <w:rPr>
          <w:rFonts w:ascii="Bookman Old Style" w:hAnsi="Bookman Old Style"/>
          <w:sz w:val="22"/>
          <w:szCs w:val="22"/>
        </w:rPr>
        <w:t>[nik_istri</w:t>
      </w:r>
      <w:r w:rsidR="007F0904">
        <w:rPr>
          <w:rFonts w:ascii="Bookman Old Style" w:hAnsi="Bookman Old Style"/>
          <w:sz w:val="22"/>
          <w:szCs w:val="22"/>
        </w:rPr>
        <w:t>]</w:t>
      </w:r>
    </w:p>
    <w:p w:rsidR="007F0904" w:rsidRDefault="00BD0DA6" w:rsidP="00BD0DA6">
      <w:pPr>
        <w:pStyle w:val="BodyText"/>
        <w:numPr>
          <w:ilvl w:val="0"/>
          <w:numId w:val="1"/>
        </w:numPr>
        <w:tabs>
          <w:tab w:val="left" w:pos="1260"/>
          <w:tab w:val="left" w:pos="3969"/>
          <w:tab w:val="left" w:pos="4139"/>
        </w:tabs>
        <w:ind w:left="4139" w:right="181" w:hanging="3419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Tempat/Tanggal Lahir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E70614">
        <w:rPr>
          <w:rFonts w:ascii="Bookman Old Style" w:hAnsi="Bookman Old Style"/>
          <w:sz w:val="22"/>
          <w:szCs w:val="22"/>
        </w:rPr>
        <w:t>[tempatlahir_istri], [tanggallahir_istri</w:t>
      </w:r>
      <w:r w:rsidR="007F0904">
        <w:rPr>
          <w:rFonts w:ascii="Bookman Old Style" w:hAnsi="Bookman Old Style"/>
          <w:sz w:val="22"/>
          <w:szCs w:val="22"/>
        </w:rPr>
        <w:t>]</w:t>
      </w:r>
    </w:p>
    <w:p w:rsidR="007F0904" w:rsidRDefault="00BD0DA6" w:rsidP="00BD0DA6">
      <w:pPr>
        <w:pStyle w:val="BodyText"/>
        <w:numPr>
          <w:ilvl w:val="0"/>
          <w:numId w:val="1"/>
        </w:numPr>
        <w:tabs>
          <w:tab w:val="left" w:pos="1260"/>
          <w:tab w:val="left" w:pos="3969"/>
          <w:tab w:val="left" w:pos="4139"/>
        </w:tabs>
        <w:ind w:left="4139" w:right="181" w:hanging="3419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Agama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E70614">
        <w:rPr>
          <w:rFonts w:ascii="Bookman Old Style" w:hAnsi="Bookman Old Style"/>
          <w:sz w:val="22"/>
          <w:szCs w:val="22"/>
        </w:rPr>
        <w:t>[agama_istri</w:t>
      </w:r>
      <w:r w:rsidR="007F0904">
        <w:rPr>
          <w:rFonts w:ascii="Bookman Old Style" w:hAnsi="Bookman Old Style"/>
          <w:sz w:val="22"/>
          <w:szCs w:val="22"/>
        </w:rPr>
        <w:t>]</w:t>
      </w:r>
    </w:p>
    <w:p w:rsidR="007F0904" w:rsidRDefault="00BD0DA6" w:rsidP="00BD0DA6">
      <w:pPr>
        <w:pStyle w:val="BodyText"/>
        <w:numPr>
          <w:ilvl w:val="0"/>
          <w:numId w:val="1"/>
        </w:numPr>
        <w:tabs>
          <w:tab w:val="left" w:pos="1260"/>
          <w:tab w:val="left" w:pos="3969"/>
          <w:tab w:val="left" w:pos="4139"/>
        </w:tabs>
        <w:ind w:left="4139" w:right="181" w:hanging="3419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Pekerjaan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E70614">
        <w:rPr>
          <w:rFonts w:ascii="Bookman Old Style" w:hAnsi="Bookman Old Style"/>
          <w:sz w:val="22"/>
          <w:szCs w:val="22"/>
        </w:rPr>
        <w:t>[pekerjaan_istri</w:t>
      </w:r>
      <w:r w:rsidR="007F0904">
        <w:rPr>
          <w:rFonts w:ascii="Bookman Old Style" w:hAnsi="Bookman Old Style"/>
          <w:sz w:val="22"/>
          <w:szCs w:val="22"/>
        </w:rPr>
        <w:t>]</w:t>
      </w:r>
    </w:p>
    <w:p w:rsidR="007F0904" w:rsidRPr="00192D8E" w:rsidRDefault="00BD0DA6" w:rsidP="00BD0DA6">
      <w:pPr>
        <w:pStyle w:val="BodyText"/>
        <w:numPr>
          <w:ilvl w:val="0"/>
          <w:numId w:val="1"/>
        </w:numPr>
        <w:tabs>
          <w:tab w:val="left" w:pos="1260"/>
          <w:tab w:val="left" w:pos="3969"/>
          <w:tab w:val="left" w:pos="4139"/>
        </w:tabs>
        <w:ind w:left="4139" w:right="181" w:hanging="3419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Alamat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E70614">
        <w:rPr>
          <w:rFonts w:ascii="Bookman Old Style" w:hAnsi="Bookman Old Style"/>
          <w:sz w:val="22"/>
          <w:szCs w:val="22"/>
        </w:rPr>
        <w:t>[alamat_istri</w:t>
      </w:r>
      <w:r w:rsidR="007F0904">
        <w:rPr>
          <w:rFonts w:ascii="Bookman Old Style" w:hAnsi="Bookman Old Style"/>
          <w:sz w:val="22"/>
          <w:szCs w:val="22"/>
        </w:rPr>
        <w:t>]</w:t>
      </w:r>
      <w:r w:rsidR="00F010D1">
        <w:rPr>
          <w:rFonts w:ascii="Bookman Old Style" w:hAnsi="Bookman Old Style"/>
          <w:sz w:val="22"/>
          <w:szCs w:val="22"/>
        </w:rPr>
        <w:t xml:space="preserve"> </w:t>
      </w:r>
      <w:r w:rsidR="004047AE">
        <w:rPr>
          <w:rFonts w:ascii="Bookman Old Style" w:hAnsi="Bookman Old Style"/>
          <w:sz w:val="22"/>
          <w:szCs w:val="22"/>
        </w:rPr>
        <w:t>[Sebutan_desa]</w:t>
      </w:r>
      <w:r w:rsidR="00F010D1" w:rsidRPr="008D314F">
        <w:rPr>
          <w:rFonts w:ascii="Bookman Old Style" w:hAnsi="Bookman Old Style"/>
          <w:sz w:val="22"/>
          <w:szCs w:val="22"/>
        </w:rPr>
        <w:t xml:space="preserve"> [nama_des], Kecamatan [nama_kec], [Sebutan_kabupaten] [nama_kab]</w:t>
      </w:r>
    </w:p>
    <w:p w:rsidR="00CB5AFC" w:rsidRDefault="00CB5AFC" w:rsidP="00BD0DA6">
      <w:pPr>
        <w:pStyle w:val="BodyText"/>
        <w:tabs>
          <w:tab w:val="left" w:pos="1260"/>
          <w:tab w:val="left" w:pos="3402"/>
          <w:tab w:val="left" w:pos="3544"/>
          <w:tab w:val="left" w:pos="4820"/>
        </w:tabs>
        <w:ind w:right="181"/>
        <w:rPr>
          <w:rFonts w:ascii="Bookman Old Style" w:hAnsi="Bookman Old Style"/>
          <w:sz w:val="22"/>
          <w:szCs w:val="22"/>
        </w:rPr>
      </w:pPr>
    </w:p>
    <w:p w:rsidR="008C7501" w:rsidRDefault="00BD0DA6" w:rsidP="00BD0DA6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Adap</w:t>
      </w:r>
      <w:r w:rsidR="00CB5AFC" w:rsidRPr="00CB5AFC">
        <w:rPr>
          <w:rFonts w:ascii="Bookman Old Style" w:hAnsi="Bookman Old Style"/>
          <w:sz w:val="22"/>
          <w:szCs w:val="22"/>
        </w:rPr>
        <w:t xml:space="preserve">un </w:t>
      </w:r>
      <w:r w:rsidR="00CB5AFC" w:rsidRPr="00EA303C">
        <w:rPr>
          <w:rFonts w:ascii="Bookman Old Style" w:hAnsi="Bookman Old Style"/>
          <w:sz w:val="22"/>
          <w:szCs w:val="22"/>
        </w:rPr>
        <w:t>sebab-sebab menurut keterangannya sebagai berikut :</w:t>
      </w:r>
      <w:r w:rsidR="000A6878">
        <w:rPr>
          <w:rFonts w:ascii="Bookman Old Style" w:hAnsi="Bookman Old Style"/>
          <w:sz w:val="22"/>
          <w:szCs w:val="22"/>
        </w:rPr>
        <w:t xml:space="preserve"> </w:t>
      </w:r>
    </w:p>
    <w:p w:rsidR="008C7501" w:rsidRDefault="008C7501" w:rsidP="00BD0DA6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:rsidR="00192D8E" w:rsidRPr="00192D8E" w:rsidRDefault="001F5B28" w:rsidP="008C7501">
      <w:pPr>
        <w:pStyle w:val="BodyText"/>
        <w:tabs>
          <w:tab w:val="left" w:pos="2880"/>
        </w:tabs>
        <w:ind w:left="7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[</w:t>
      </w:r>
      <w:r w:rsidR="00BD0DA6" w:rsidRPr="00EA303C">
        <w:rPr>
          <w:rFonts w:ascii="Bookman Old Style" w:hAnsi="Bookman Old Style"/>
          <w:sz w:val="22"/>
          <w:szCs w:val="22"/>
        </w:rPr>
        <w:t>form_sebab</w:t>
      </w:r>
      <w:r w:rsidR="00CB5AFC" w:rsidRPr="00EA303C">
        <w:rPr>
          <w:rFonts w:ascii="Bookman Old Style" w:hAnsi="Bookman Old Style"/>
          <w:sz w:val="22"/>
          <w:szCs w:val="22"/>
        </w:rPr>
        <w:t>]</w:t>
      </w:r>
    </w:p>
    <w:p w:rsidR="00192D8E" w:rsidRDefault="00192D8E" w:rsidP="00761428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:rsidR="00A929F6" w:rsidRDefault="00524D00" w:rsidP="00761428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Demikian s</w:t>
      </w:r>
      <w:r w:rsidR="00A910F5" w:rsidRPr="008D314F">
        <w:rPr>
          <w:rFonts w:ascii="Bookman Old Style" w:hAnsi="Bookman Old Style"/>
          <w:sz w:val="22"/>
          <w:szCs w:val="22"/>
        </w:rPr>
        <w:t xml:space="preserve">urat </w:t>
      </w:r>
      <w:r w:rsidR="007874DA">
        <w:rPr>
          <w:rFonts w:ascii="Bookman Old Style" w:hAnsi="Bookman Old Style"/>
          <w:sz w:val="22"/>
          <w:szCs w:val="22"/>
        </w:rPr>
        <w:t xml:space="preserve">keterangan </w:t>
      </w:r>
      <w:r w:rsidR="00A910F5" w:rsidRPr="008D314F">
        <w:rPr>
          <w:rFonts w:ascii="Bookman Old Style" w:hAnsi="Bookman Old Style"/>
          <w:sz w:val="22"/>
          <w:szCs w:val="22"/>
        </w:rPr>
        <w:t>ini dibuat</w:t>
      </w:r>
      <w:r w:rsidR="00606FC8">
        <w:rPr>
          <w:rFonts w:ascii="Bookman Old Style" w:hAnsi="Bookman Old Style"/>
          <w:sz w:val="22"/>
          <w:szCs w:val="22"/>
        </w:rPr>
        <w:t xml:space="preserve"> dengan sebenarnya</w:t>
      </w:r>
      <w:r w:rsidR="00A910F5" w:rsidRPr="008D314F">
        <w:rPr>
          <w:rFonts w:ascii="Bookman Old Style" w:hAnsi="Bookman Old Style"/>
          <w:sz w:val="22"/>
          <w:szCs w:val="22"/>
        </w:rPr>
        <w:t>, untuk dipergunakan sebagaimana mestinya</w:t>
      </w:r>
      <w:r w:rsidR="00133DC9" w:rsidRPr="008D314F">
        <w:rPr>
          <w:rFonts w:ascii="Bookman Old Style" w:hAnsi="Bookman Old Style"/>
          <w:sz w:val="22"/>
          <w:szCs w:val="22"/>
        </w:rPr>
        <w:t>.</w:t>
      </w:r>
    </w:p>
    <w:p w:rsidR="00B06699" w:rsidRPr="008D314F" w:rsidRDefault="00B06699" w:rsidP="00761428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:rsidR="00A929F6" w:rsidRPr="008D314F" w:rsidRDefault="00A929F6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tbl>
      <w:tblPr>
        <w:tblW w:w="10188" w:type="dxa"/>
        <w:tblCellMar>
          <w:left w:w="10" w:type="dxa"/>
          <w:right w:w="10" w:type="dxa"/>
        </w:tblCellMar>
        <w:tblLook w:val="0000"/>
      </w:tblPr>
      <w:tblGrid>
        <w:gridCol w:w="4158"/>
        <w:gridCol w:w="900"/>
        <w:gridCol w:w="5130"/>
      </w:tblGrid>
      <w:tr w:rsidR="00A929F6" w:rsidRPr="008D314F" w:rsidTr="006A1324">
        <w:tblPrEx>
          <w:tblCellMar>
            <w:top w:w="0" w:type="dxa"/>
            <w:bottom w:w="0" w:type="dxa"/>
          </w:tblCellMar>
        </w:tblPrEx>
        <w:trPr>
          <w:trHeight w:val="2260"/>
        </w:trPr>
        <w:tc>
          <w:tcPr>
            <w:tcW w:w="41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29F6" w:rsidRPr="008D314F" w:rsidRDefault="00A929F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183592" w:rsidRPr="008D314F" w:rsidRDefault="00183592" w:rsidP="00DE19A2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9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29F6" w:rsidRPr="008D314F" w:rsidRDefault="00A929F6">
            <w:pPr>
              <w:pStyle w:val="BodyText"/>
              <w:tabs>
                <w:tab w:val="left" w:pos="2880"/>
              </w:tabs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1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29F6" w:rsidRPr="008D314F" w:rsidRDefault="005373B2" w:rsidP="00761428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8D314F">
              <w:rPr>
                <w:rFonts w:ascii="Bookman Old Style" w:hAnsi="Bookman Old Style"/>
                <w:sz w:val="22"/>
                <w:szCs w:val="22"/>
              </w:rPr>
              <w:t>[nama_des]</w:t>
            </w:r>
            <w:r w:rsidR="00A910F5" w:rsidRPr="008D314F">
              <w:rPr>
                <w:rFonts w:ascii="Bookman Old Style" w:hAnsi="Bookman Old Style"/>
                <w:sz w:val="22"/>
                <w:szCs w:val="22"/>
              </w:rPr>
              <w:t xml:space="preserve">, </w:t>
            </w:r>
            <w:r w:rsidRPr="008D314F">
              <w:rPr>
                <w:rFonts w:ascii="Bookman Old Style" w:hAnsi="Bookman Old Style"/>
                <w:sz w:val="22"/>
                <w:szCs w:val="22"/>
              </w:rPr>
              <w:t>[tgl_surat]</w:t>
            </w:r>
          </w:p>
          <w:p w:rsidR="00A929F6" w:rsidRPr="008D314F" w:rsidRDefault="006919F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8D314F">
              <w:rPr>
                <w:rFonts w:ascii="Bookman Old Style" w:hAnsi="Bookman Old Style"/>
                <w:sz w:val="22"/>
                <w:szCs w:val="22"/>
              </w:rPr>
              <w:t>[jabatan]</w:t>
            </w:r>
            <w:r w:rsidR="00A910F5" w:rsidRPr="008D314F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r w:rsidR="005373B2" w:rsidRPr="008D314F">
              <w:rPr>
                <w:rFonts w:ascii="Bookman Old Style" w:hAnsi="Bookman Old Style"/>
                <w:sz w:val="22"/>
                <w:szCs w:val="22"/>
              </w:rPr>
              <w:t>[nama_des]</w:t>
            </w:r>
          </w:p>
          <w:p w:rsidR="00A929F6" w:rsidRPr="008D314F" w:rsidRDefault="00A929F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A929F6" w:rsidRDefault="00A929F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270274" w:rsidRPr="008D314F" w:rsidRDefault="00270274" w:rsidP="0021686C">
            <w:pPr>
              <w:pStyle w:val="BodyText"/>
              <w:tabs>
                <w:tab w:val="left" w:pos="2880"/>
              </w:tabs>
              <w:rPr>
                <w:rFonts w:ascii="Bookman Old Style" w:hAnsi="Bookman Old Style"/>
                <w:sz w:val="22"/>
                <w:szCs w:val="22"/>
              </w:rPr>
            </w:pPr>
          </w:p>
          <w:p w:rsidR="00A929F6" w:rsidRDefault="00A929F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21686C" w:rsidRPr="008D314F" w:rsidRDefault="0021686C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A929F6" w:rsidRPr="00E1539B" w:rsidRDefault="005373B2" w:rsidP="0021686C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8D314F">
              <w:rPr>
                <w:rFonts w:ascii="Bookman Old Style" w:hAnsi="Bookman Old Style"/>
                <w:sz w:val="22"/>
                <w:szCs w:val="22"/>
              </w:rPr>
              <w:t>[nama_pamong]</w:t>
            </w:r>
          </w:p>
          <w:p w:rsidR="00E1539B" w:rsidRPr="0021686C" w:rsidRDefault="00E1539B" w:rsidP="0021686C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E1539B">
              <w:rPr>
                <w:rFonts w:ascii="Bookman Old Style" w:hAnsi="Bookman Old Style"/>
                <w:sz w:val="22"/>
                <w:szCs w:val="22"/>
              </w:rPr>
              <w:t>NIP:</w:t>
            </w:r>
            <w:r>
              <w:rPr>
                <w:rFonts w:ascii="Bookman Old Style" w:hAnsi="Bookman Old Style"/>
                <w:sz w:val="22"/>
                <w:szCs w:val="22"/>
              </w:rPr>
              <w:t xml:space="preserve"> [pamong_nip]</w:t>
            </w:r>
          </w:p>
        </w:tc>
      </w:tr>
    </w:tbl>
    <w:p w:rsidR="00A929F6" w:rsidRPr="008D314F" w:rsidRDefault="00A929F6" w:rsidP="00C37F9E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sectPr w:rsidR="00A929F6" w:rsidRPr="008D314F" w:rsidSect="00E01850">
      <w:footerReference w:type="default" r:id="rId8"/>
      <w:pgSz w:w="12240" w:h="18720" w:code="14"/>
      <w:pgMar w:top="1140" w:right="1009" w:bottom="1140" w:left="1009" w:header="720" w:footer="720" w:gutter="0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48EB" w:rsidRDefault="005848EB">
      <w:r>
        <w:separator/>
      </w:r>
    </w:p>
  </w:endnote>
  <w:endnote w:type="continuationSeparator" w:id="1">
    <w:p w:rsidR="005848EB" w:rsidRDefault="005848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10206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3369"/>
      <w:gridCol w:w="3369"/>
      <w:gridCol w:w="3468"/>
    </w:tblGrid>
    <w:tr w:rsidR="00E60AC8" w:rsidRPr="00DA0E0C" w:rsidTr="008B637E">
      <w:tc>
        <w:tcPr>
          <w:tcW w:w="3369" w:type="dxa"/>
        </w:tcPr>
        <w:p w:rsidR="00E60AC8" w:rsidRPr="00DA0E0C" w:rsidRDefault="00E60AC8" w:rsidP="008B637E">
          <w:pPr>
            <w:spacing w:before="120"/>
            <w:rPr>
              <w:rFonts w:ascii="Bookman Old Style" w:hAnsi="Bookman Old Style"/>
              <w:sz w:val="20"/>
              <w:szCs w:val="20"/>
            </w:rPr>
          </w:pPr>
          <w:r w:rsidRPr="00DA0E0C">
            <w:rPr>
              <w:rFonts w:ascii="Bookman Old Style" w:hAnsi="Bookman Old Style"/>
              <w:sz w:val="20"/>
              <w:szCs w:val="20"/>
            </w:rPr>
            <w:t>[kode_desa]</w:t>
          </w:r>
        </w:p>
      </w:tc>
      <w:tc>
        <w:tcPr>
          <w:tcW w:w="3369" w:type="dxa"/>
        </w:tcPr>
        <w:p w:rsidR="00E60AC8" w:rsidRPr="00DA0E0C" w:rsidRDefault="00E60AC8" w:rsidP="008B637E">
          <w:pPr>
            <w:spacing w:before="120"/>
            <w:jc w:val="both"/>
            <w:rPr>
              <w:rFonts w:ascii="Bookman Old Style" w:hAnsi="Bookman Old Style"/>
              <w:sz w:val="20"/>
              <w:szCs w:val="20"/>
            </w:rPr>
          </w:pPr>
        </w:p>
      </w:tc>
      <w:tc>
        <w:tcPr>
          <w:tcW w:w="3468" w:type="dxa"/>
        </w:tcPr>
        <w:p w:rsidR="00E60AC8" w:rsidRPr="00DA0E0C" w:rsidRDefault="00E60AC8" w:rsidP="008B637E">
          <w:pPr>
            <w:spacing w:before="120"/>
            <w:jc w:val="right"/>
            <w:rPr>
              <w:rFonts w:ascii="Bookman Old Style" w:hAnsi="Bookman Old Style"/>
              <w:i/>
              <w:sz w:val="20"/>
              <w:szCs w:val="20"/>
            </w:rPr>
          </w:pPr>
          <w:r w:rsidRPr="00DA0E0C">
            <w:rPr>
              <w:rFonts w:ascii="Bookman Old Style" w:hAnsi="Bookman Old Style"/>
              <w:i/>
              <w:sz w:val="20"/>
              <w:szCs w:val="20"/>
            </w:rPr>
            <w:t>[kode_surat]</w:t>
          </w:r>
        </w:p>
      </w:tc>
    </w:tr>
  </w:tbl>
  <w:p w:rsidR="00E60AC8" w:rsidRDefault="00E60AC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48EB" w:rsidRDefault="005848EB">
      <w:r>
        <w:rPr>
          <w:color w:val="000000"/>
        </w:rPr>
        <w:separator/>
      </w:r>
    </w:p>
  </w:footnote>
  <w:footnote w:type="continuationSeparator" w:id="1">
    <w:p w:rsidR="005848EB" w:rsidRDefault="005848E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265C1B"/>
    <w:multiLevelType w:val="hybridMultilevel"/>
    <w:tmpl w:val="6E8E986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47553953"/>
    <w:multiLevelType w:val="multilevel"/>
    <w:tmpl w:val="BCA6AC8A"/>
    <w:lvl w:ilvl="0">
      <w:start w:val="1"/>
      <w:numFmt w:val="decimal"/>
      <w:lvlText w:val="%1."/>
      <w:lvlJc w:val="left"/>
      <w:pPr>
        <w:ind w:left="19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5D165BD0"/>
    <w:multiLevelType w:val="hybridMultilevel"/>
    <w:tmpl w:val="8C66C56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attachedTemplate r:id="rId1"/>
  <w:defaultTabStop w:val="720"/>
  <w:autoHyphenation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929F6"/>
    <w:rsid w:val="000001DD"/>
    <w:rsid w:val="0002358D"/>
    <w:rsid w:val="000355BE"/>
    <w:rsid w:val="00051EBE"/>
    <w:rsid w:val="00063858"/>
    <w:rsid w:val="00066225"/>
    <w:rsid w:val="000842BB"/>
    <w:rsid w:val="00094283"/>
    <w:rsid w:val="000A6878"/>
    <w:rsid w:val="000D1CF8"/>
    <w:rsid w:val="000D3F9F"/>
    <w:rsid w:val="000F0395"/>
    <w:rsid w:val="000F1461"/>
    <w:rsid w:val="000F6C8F"/>
    <w:rsid w:val="00106E4E"/>
    <w:rsid w:val="00120383"/>
    <w:rsid w:val="00124BF3"/>
    <w:rsid w:val="0012501E"/>
    <w:rsid w:val="00133DC9"/>
    <w:rsid w:val="0013544D"/>
    <w:rsid w:val="00140CE3"/>
    <w:rsid w:val="0014162D"/>
    <w:rsid w:val="00150340"/>
    <w:rsid w:val="00155AC2"/>
    <w:rsid w:val="00183592"/>
    <w:rsid w:val="00192D8E"/>
    <w:rsid w:val="001A4F32"/>
    <w:rsid w:val="001C6913"/>
    <w:rsid w:val="001E68D2"/>
    <w:rsid w:val="001F5B28"/>
    <w:rsid w:val="00212B04"/>
    <w:rsid w:val="0021686C"/>
    <w:rsid w:val="002258F2"/>
    <w:rsid w:val="00232D50"/>
    <w:rsid w:val="00245E56"/>
    <w:rsid w:val="002659FE"/>
    <w:rsid w:val="00270274"/>
    <w:rsid w:val="00276B7A"/>
    <w:rsid w:val="002932ED"/>
    <w:rsid w:val="002D7571"/>
    <w:rsid w:val="002E6C37"/>
    <w:rsid w:val="00333849"/>
    <w:rsid w:val="003819BC"/>
    <w:rsid w:val="003A0B2E"/>
    <w:rsid w:val="004025B7"/>
    <w:rsid w:val="004047AE"/>
    <w:rsid w:val="004471CA"/>
    <w:rsid w:val="00447D5A"/>
    <w:rsid w:val="00451F58"/>
    <w:rsid w:val="00475822"/>
    <w:rsid w:val="00475A31"/>
    <w:rsid w:val="00476C89"/>
    <w:rsid w:val="004B60F8"/>
    <w:rsid w:val="004C25BC"/>
    <w:rsid w:val="004D5512"/>
    <w:rsid w:val="004F3BB9"/>
    <w:rsid w:val="00507106"/>
    <w:rsid w:val="00515125"/>
    <w:rsid w:val="00524D00"/>
    <w:rsid w:val="00530581"/>
    <w:rsid w:val="005373B2"/>
    <w:rsid w:val="00565A3D"/>
    <w:rsid w:val="005848EB"/>
    <w:rsid w:val="00596CC3"/>
    <w:rsid w:val="005B3D2F"/>
    <w:rsid w:val="005D3B8E"/>
    <w:rsid w:val="005D7AD0"/>
    <w:rsid w:val="005E284B"/>
    <w:rsid w:val="005E32BD"/>
    <w:rsid w:val="005E7188"/>
    <w:rsid w:val="00604223"/>
    <w:rsid w:val="00605F5F"/>
    <w:rsid w:val="00606FC8"/>
    <w:rsid w:val="00617B7B"/>
    <w:rsid w:val="006739F2"/>
    <w:rsid w:val="00683A8C"/>
    <w:rsid w:val="006919F6"/>
    <w:rsid w:val="006A1324"/>
    <w:rsid w:val="006A75B0"/>
    <w:rsid w:val="006B20AF"/>
    <w:rsid w:val="006E196D"/>
    <w:rsid w:val="006E4CF0"/>
    <w:rsid w:val="006F1A8C"/>
    <w:rsid w:val="006F6D2C"/>
    <w:rsid w:val="00713D1C"/>
    <w:rsid w:val="0073712F"/>
    <w:rsid w:val="00755644"/>
    <w:rsid w:val="00761428"/>
    <w:rsid w:val="00761E59"/>
    <w:rsid w:val="00782A11"/>
    <w:rsid w:val="007874DA"/>
    <w:rsid w:val="007904B0"/>
    <w:rsid w:val="007A3413"/>
    <w:rsid w:val="007B53F8"/>
    <w:rsid w:val="007C7E19"/>
    <w:rsid w:val="007E6808"/>
    <w:rsid w:val="007E6BC7"/>
    <w:rsid w:val="007F0904"/>
    <w:rsid w:val="007F1F33"/>
    <w:rsid w:val="00804F9C"/>
    <w:rsid w:val="00827FB8"/>
    <w:rsid w:val="00871247"/>
    <w:rsid w:val="00875B3C"/>
    <w:rsid w:val="008813AD"/>
    <w:rsid w:val="00892802"/>
    <w:rsid w:val="008A6F1D"/>
    <w:rsid w:val="008B637E"/>
    <w:rsid w:val="008C7501"/>
    <w:rsid w:val="008D30E0"/>
    <w:rsid w:val="008D314F"/>
    <w:rsid w:val="00910A84"/>
    <w:rsid w:val="00925FCF"/>
    <w:rsid w:val="0096022A"/>
    <w:rsid w:val="0097125A"/>
    <w:rsid w:val="0098688A"/>
    <w:rsid w:val="009A1B65"/>
    <w:rsid w:val="009B47FF"/>
    <w:rsid w:val="009B5458"/>
    <w:rsid w:val="009B65D4"/>
    <w:rsid w:val="009D1D29"/>
    <w:rsid w:val="009F30CF"/>
    <w:rsid w:val="009F672C"/>
    <w:rsid w:val="00A00593"/>
    <w:rsid w:val="00A0792A"/>
    <w:rsid w:val="00A16BF9"/>
    <w:rsid w:val="00A26AA6"/>
    <w:rsid w:val="00A26F3B"/>
    <w:rsid w:val="00A7331A"/>
    <w:rsid w:val="00A74FEE"/>
    <w:rsid w:val="00A9041E"/>
    <w:rsid w:val="00A910F5"/>
    <w:rsid w:val="00A929F6"/>
    <w:rsid w:val="00A93901"/>
    <w:rsid w:val="00AA7EAB"/>
    <w:rsid w:val="00AB4BD1"/>
    <w:rsid w:val="00AB5174"/>
    <w:rsid w:val="00AB5FF5"/>
    <w:rsid w:val="00AD2604"/>
    <w:rsid w:val="00AF216E"/>
    <w:rsid w:val="00AF232A"/>
    <w:rsid w:val="00B06699"/>
    <w:rsid w:val="00B47884"/>
    <w:rsid w:val="00B564F2"/>
    <w:rsid w:val="00B84CD4"/>
    <w:rsid w:val="00BD0DA6"/>
    <w:rsid w:val="00BF490A"/>
    <w:rsid w:val="00C00A87"/>
    <w:rsid w:val="00C07B4E"/>
    <w:rsid w:val="00C35EAA"/>
    <w:rsid w:val="00C37F9E"/>
    <w:rsid w:val="00C41B85"/>
    <w:rsid w:val="00C43B44"/>
    <w:rsid w:val="00C57C54"/>
    <w:rsid w:val="00CB5AFC"/>
    <w:rsid w:val="00CD43E3"/>
    <w:rsid w:val="00CE1E33"/>
    <w:rsid w:val="00CF6A3D"/>
    <w:rsid w:val="00D0002A"/>
    <w:rsid w:val="00D0003D"/>
    <w:rsid w:val="00D3016B"/>
    <w:rsid w:val="00D33FF2"/>
    <w:rsid w:val="00D52396"/>
    <w:rsid w:val="00D64042"/>
    <w:rsid w:val="00D64326"/>
    <w:rsid w:val="00D75552"/>
    <w:rsid w:val="00D823E6"/>
    <w:rsid w:val="00D83D27"/>
    <w:rsid w:val="00DA0E0C"/>
    <w:rsid w:val="00DB725A"/>
    <w:rsid w:val="00DC795C"/>
    <w:rsid w:val="00DE19A2"/>
    <w:rsid w:val="00E0077B"/>
    <w:rsid w:val="00E01850"/>
    <w:rsid w:val="00E1539B"/>
    <w:rsid w:val="00E21453"/>
    <w:rsid w:val="00E33861"/>
    <w:rsid w:val="00E423CA"/>
    <w:rsid w:val="00E43299"/>
    <w:rsid w:val="00E60AC8"/>
    <w:rsid w:val="00E70614"/>
    <w:rsid w:val="00E732C0"/>
    <w:rsid w:val="00EA303C"/>
    <w:rsid w:val="00EA4E22"/>
    <w:rsid w:val="00EA6873"/>
    <w:rsid w:val="00EC1B8B"/>
    <w:rsid w:val="00ED730D"/>
    <w:rsid w:val="00EF3CD7"/>
    <w:rsid w:val="00F010D1"/>
    <w:rsid w:val="00F1006F"/>
    <w:rsid w:val="00F102EF"/>
    <w:rsid w:val="00F15EB8"/>
    <w:rsid w:val="00F20277"/>
    <w:rsid w:val="00F2424A"/>
    <w:rsid w:val="00F63AAA"/>
    <w:rsid w:val="00FB1F26"/>
    <w:rsid w:val="00FB4CDA"/>
    <w:rsid w:val="00FD78D2"/>
    <w:rsid w:val="00FE22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autoSpaceDN w:val="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next w:val="Normal"/>
    <w:link w:val="Heading2Char"/>
    <w:uiPriority w:val="9"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uiPriority w:val="9"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cs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locked/>
    <w:rPr>
      <w:rFonts w:cs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locked/>
    <w:rPr>
      <w:rFonts w:ascii="Cambria" w:hAnsi="Cambria" w:cs="Times New Roman"/>
      <w:b/>
      <w:bCs/>
      <w:sz w:val="26"/>
      <w:szCs w:val="26"/>
    </w:rPr>
  </w:style>
  <w:style w:type="paragraph" w:styleId="Title">
    <w:name w:val="Title"/>
    <w:basedOn w:val="Normal"/>
    <w:link w:val="TitleChar"/>
    <w:uiPriority w:val="10"/>
    <w:pPr>
      <w:jc w:val="center"/>
    </w:pPr>
    <w:rPr>
      <w:sz w:val="28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cs="Times New Roman"/>
      <w:sz w:val="24"/>
    </w:rPr>
  </w:style>
  <w:style w:type="paragraph" w:styleId="Subtitle">
    <w:name w:val="Subtitle"/>
    <w:basedOn w:val="Normal"/>
    <w:link w:val="SubtitleChar"/>
    <w:uiPriority w:val="11"/>
    <w:pPr>
      <w:jc w:val="center"/>
    </w:pPr>
    <w:rPr>
      <w:sz w:val="28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cs="Times New Roman"/>
      <w:sz w:val="24"/>
    </w:rPr>
  </w:style>
  <w:style w:type="paragraph" w:styleId="BodyText">
    <w:name w:val="Body Text"/>
    <w:basedOn w:val="Normal"/>
    <w:link w:val="BodyTextChar"/>
    <w:uiPriority w:val="99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locked/>
    <w:rPr>
      <w:rFonts w:cs="Times New Roman"/>
      <w:sz w:val="24"/>
      <w:szCs w:val="24"/>
    </w:rPr>
  </w:style>
  <w:style w:type="table" w:styleId="TableGrid">
    <w:name w:val="Table Grid"/>
    <w:basedOn w:val="TableNormal"/>
    <w:uiPriority w:val="59"/>
    <w:rsid w:val="000001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146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F1461"/>
    <w:rPr>
      <w:rFonts w:ascii="Times New Roman" w:hAnsi="Times New Roman" w:cs="Times New Roman"/>
      <w:sz w:val="18"/>
      <w:szCs w:val="18"/>
      <w:lang w:val="en-US"/>
    </w:rPr>
  </w:style>
  <w:style w:type="paragraph" w:customStyle="1" w:styleId="HeaderSurat">
    <w:name w:val="Header Surat"/>
    <w:basedOn w:val="Normal"/>
    <w:rsid w:val="00782A11"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782A1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782A11"/>
    <w:rPr>
      <w:rFonts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82A1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782A11"/>
    <w:rPr>
      <w:rFonts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951</Characters>
  <Application>Microsoft Office Word</Application>
  <DocSecurity>0</DocSecurity>
  <Lines>7</Lines>
  <Paragraphs>2</Paragraphs>
  <ScaleCrop>false</ScaleCrop>
  <Company>HEAVEN KILLERS RELEASE GROUP</Company>
  <LinksUpToDate>false</LinksUpToDate>
  <CharactersWithSpaces>1075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Surat Export Doc OpenSID</dc:title>
  <dc:creator>OpenSID</dc:creator>
  <cp:lastModifiedBy>ai</cp:lastModifiedBy>
  <cp:revision>2</cp:revision>
  <cp:lastPrinted>2008-02-16T00:19:00Z</cp:lastPrinted>
  <dcterms:created xsi:type="dcterms:W3CDTF">2017-07-05T13:04:00Z</dcterms:created>
  <dcterms:modified xsi:type="dcterms:W3CDTF">2017-07-05T13:04:00Z</dcterms:modified>
</cp:coreProperties>
</file>