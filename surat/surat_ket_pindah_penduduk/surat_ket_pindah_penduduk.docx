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4B" w:rsidRDefault="006E5C4B" w:rsidP="004E3F16">
      <w:pPr>
        <w:pStyle w:val="BodyText"/>
        <w:tabs>
          <w:tab w:val="left" w:pos="2880"/>
        </w:tabs>
        <w:jc w:val="right"/>
        <w:rPr>
          <w:rFonts w:ascii="Bookman Old Style" w:hAnsi="Bookman Old Style"/>
          <w:sz w:val="22"/>
          <w:szCs w:val="22"/>
        </w:rPr>
      </w:pPr>
    </w:p>
    <w:p w:rsidR="006E5C4B" w:rsidRPr="0073712F" w:rsidRDefault="00927C38" w:rsidP="006E5C4B">
      <w:pPr>
        <w:pStyle w:val="HeaderSurat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975360" cy="97536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5C4B" w:rsidRPr="0073712F">
        <w:t>PEMERINTAH  [SEbutan_kabupaten]  [nama_kab]</w:t>
      </w:r>
    </w:p>
    <w:p w:rsidR="006E5C4B" w:rsidRPr="0073712F" w:rsidRDefault="006E5C4B" w:rsidP="006E5C4B">
      <w:pPr>
        <w:pStyle w:val="HeaderSurat"/>
      </w:pPr>
      <w:r w:rsidRPr="0073712F">
        <w:t>KECAMATAN [nama_kec]</w:t>
      </w:r>
    </w:p>
    <w:p w:rsidR="006E5C4B" w:rsidRPr="00D83D27" w:rsidRDefault="006E5C4B" w:rsidP="006E5C4B">
      <w:pPr>
        <w:pStyle w:val="HeaderSurat"/>
        <w:rPr>
          <w:b/>
          <w:bCs/>
        </w:rPr>
      </w:pPr>
      <w:r>
        <w:rPr>
          <w:b/>
          <w:bCs/>
        </w:rPr>
        <w:t>[sebutan_desa]</w:t>
      </w:r>
      <w:r w:rsidRPr="00D83D27">
        <w:rPr>
          <w:b/>
          <w:bCs/>
        </w:rPr>
        <w:t xml:space="preserve"> [nama_des]</w:t>
      </w:r>
    </w:p>
    <w:p w:rsidR="006E5C4B" w:rsidRPr="00605F5F" w:rsidRDefault="006E5C4B" w:rsidP="006E5C4B">
      <w:pPr>
        <w:pStyle w:val="HeaderSurat"/>
        <w:rPr>
          <w:caps w:val="0"/>
          <w:sz w:val="20"/>
          <w:szCs w:val="20"/>
        </w:rPr>
      </w:pPr>
      <w:r w:rsidRPr="00605F5F">
        <w:rPr>
          <w:caps w:val="0"/>
          <w:sz w:val="20"/>
          <w:szCs w:val="20"/>
        </w:rPr>
        <w:t>[alamat_des]</w:t>
      </w:r>
    </w:p>
    <w:p w:rsidR="006E5C4B" w:rsidRPr="00713D1C" w:rsidRDefault="006E5C4B" w:rsidP="006E5C4B">
      <w:pPr>
        <w:pBdr>
          <w:bottom w:val="single" w:sz="36" w:space="1" w:color="auto"/>
        </w:pBdr>
        <w:spacing w:line="120" w:lineRule="auto"/>
        <w:jc w:val="center"/>
        <w:rPr>
          <w:rFonts w:ascii="Bookman Old Style" w:hAnsi="Bookman Old Style"/>
          <w:sz w:val="20"/>
          <w:szCs w:val="22"/>
        </w:rPr>
      </w:pPr>
    </w:p>
    <w:p w:rsidR="006E5C4B" w:rsidRPr="00DA0E0C" w:rsidRDefault="003A417C" w:rsidP="006E5C4B">
      <w:pPr>
        <w:pStyle w:val="Heading3"/>
        <w:rPr>
          <w:rFonts w:ascii="Bookman Old Style" w:hAnsi="Bookman Old Style"/>
          <w:sz w:val="34"/>
          <w:szCs w:val="34"/>
        </w:rPr>
      </w:pPr>
      <w:r w:rsidRPr="00DA0E0C">
        <w:rPr>
          <w:rFonts w:ascii="Bookman Old Style" w:hAnsi="Bookman Old Style"/>
          <w:sz w:val="34"/>
          <w:szCs w:val="34"/>
        </w:rPr>
        <w:t xml:space="preserve"> </w:t>
      </w:r>
      <w:r w:rsidR="006E5C4B" w:rsidRPr="00DA0E0C">
        <w:rPr>
          <w:rFonts w:ascii="Bookman Old Style" w:hAnsi="Bookman Old Style"/>
          <w:sz w:val="34"/>
          <w:szCs w:val="34"/>
        </w:rPr>
        <w:t>[judul_surat]</w:t>
      </w:r>
    </w:p>
    <w:p w:rsidR="006E5C4B" w:rsidRPr="00A43B73" w:rsidRDefault="006E5C4B" w:rsidP="006E5C4B">
      <w:pPr>
        <w:jc w:val="center"/>
        <w:rPr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Nomor : [nomor_surat]/[tahun]</w:t>
      </w:r>
    </w:p>
    <w:p w:rsidR="006E5C4B" w:rsidRPr="00DA0E0C" w:rsidRDefault="006E5C4B" w:rsidP="006E5C4B">
      <w:pPr>
        <w:jc w:val="center"/>
        <w:rPr>
          <w:rFonts w:ascii="Bookman Old Style" w:hAnsi="Bookman Old Style"/>
          <w:sz w:val="22"/>
          <w:szCs w:val="22"/>
        </w:rPr>
      </w:pPr>
    </w:p>
    <w:p w:rsidR="006E5C4B" w:rsidRPr="005C7F31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  <w:r w:rsidRPr="005C7F31">
        <w:rPr>
          <w:rFonts w:ascii="Bookman Old Style" w:hAnsi="Bookman Old Style"/>
          <w:sz w:val="22"/>
          <w:szCs w:val="22"/>
        </w:rPr>
        <w:tab/>
        <w:t xml:space="preserve">Yang bertanda tangan di bawah ini </w:t>
      </w:r>
      <w:r>
        <w:rPr>
          <w:rFonts w:ascii="Bookman Old Style" w:hAnsi="Bookman Old Style"/>
          <w:sz w:val="22"/>
          <w:szCs w:val="22"/>
        </w:rPr>
        <w:t xml:space="preserve">[jabatan] </w:t>
      </w:r>
      <w:r w:rsidRPr="005C7F31">
        <w:rPr>
          <w:rFonts w:ascii="Bookman Old Style" w:hAnsi="Bookman Old Style"/>
          <w:sz w:val="22"/>
          <w:szCs w:val="22"/>
        </w:rPr>
        <w:t xml:space="preserve">[nama_des], Kecamatan [nama_kec], [Sebutan_kabupaten] [nama_kab], </w:t>
      </w:r>
      <w:r>
        <w:rPr>
          <w:rFonts w:ascii="Bookman Old Style" w:hAnsi="Bookman Old Style"/>
          <w:sz w:val="22"/>
          <w:szCs w:val="22"/>
        </w:rPr>
        <w:t xml:space="preserve">Provinsi [nama_provinsi] </w:t>
      </w:r>
      <w:r w:rsidRPr="005C7F31">
        <w:rPr>
          <w:rFonts w:ascii="Bookman Old Style" w:hAnsi="Bookman Old Style"/>
          <w:sz w:val="22"/>
          <w:szCs w:val="22"/>
        </w:rPr>
        <w:t>menerangkan bahwa :</w:t>
      </w:r>
    </w:p>
    <w:p w:rsidR="006E5C4B" w:rsidRPr="00DA0E0C" w:rsidRDefault="006E5C4B" w:rsidP="006E5C4B">
      <w:pPr>
        <w:pStyle w:val="BodyText"/>
        <w:rPr>
          <w:rFonts w:ascii="Bookman Old Style" w:hAnsi="Bookman Old Style"/>
          <w:sz w:val="22"/>
          <w:szCs w:val="22"/>
        </w:rPr>
      </w:pPr>
    </w:p>
    <w:p w:rsidR="006E5C4B" w:rsidRPr="00DA0E0C" w:rsidRDefault="006E5C4B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Nama</w:t>
      </w:r>
      <w:r>
        <w:rPr>
          <w:rFonts w:ascii="Bookman Old Style" w:hAnsi="Bookman Old Style"/>
          <w:sz w:val="22"/>
          <w:szCs w:val="22"/>
        </w:rPr>
        <w:t xml:space="preserve"> Lengkap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</w:r>
      <w:r w:rsidRPr="00DA0E0C">
        <w:rPr>
          <w:rFonts w:ascii="Bookman Old Style" w:hAnsi="Bookman Old Style"/>
          <w:b/>
          <w:sz w:val="22"/>
          <w:szCs w:val="22"/>
        </w:rPr>
        <w:t>[nama]</w:t>
      </w:r>
    </w:p>
    <w:p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Tempat/tanggal lahir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[ttl]</w:t>
      </w:r>
    </w:p>
    <w:p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Umur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[usia]</w:t>
      </w:r>
    </w:p>
    <w:p w:rsidR="006E5C4B" w:rsidRPr="00DA0E0C" w:rsidRDefault="00A816B0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Kewarga</w:t>
      </w:r>
      <w:r w:rsidR="006E5C4B" w:rsidRPr="00DA0E0C">
        <w:rPr>
          <w:rFonts w:ascii="Bookman Old Style" w:hAnsi="Bookman Old Style"/>
          <w:sz w:val="22"/>
          <w:szCs w:val="22"/>
        </w:rPr>
        <w:t>negara</w:t>
      </w:r>
      <w:r>
        <w:rPr>
          <w:rFonts w:ascii="Bookman Old Style" w:hAnsi="Bookman Old Style"/>
          <w:sz w:val="22"/>
          <w:szCs w:val="22"/>
        </w:rPr>
        <w:t>an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  <w:t>[warga_negara]</w:t>
      </w:r>
    </w:p>
    <w:p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Agama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[agama]</w:t>
      </w:r>
    </w:p>
    <w:p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right="4" w:hanging="11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Jenis Kelamin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[sex]</w:t>
      </w:r>
    </w:p>
    <w:p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Pekerjaan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>[pekerjaan]</w:t>
      </w:r>
    </w:p>
    <w:p w:rsidR="006E5C4B" w:rsidRPr="00DA0E0C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No. KTP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[no_ktp]</w:t>
      </w:r>
    </w:p>
    <w:p w:rsidR="006E5C4B" w:rsidRDefault="006E5C4B" w:rsidP="006E5C4B">
      <w:pPr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4" w:hanging="34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Tempat  tinggal</w:t>
      </w:r>
      <w:r w:rsidRPr="00DA0E0C">
        <w:rPr>
          <w:rFonts w:ascii="Bookman Old Style" w:hAnsi="Bookman Old Style"/>
          <w:sz w:val="22"/>
          <w:szCs w:val="22"/>
        </w:rPr>
        <w:tab/>
        <w:t>:</w:t>
      </w:r>
      <w:r w:rsidRPr="00DA0E0C">
        <w:rPr>
          <w:rFonts w:ascii="Bookman Old Style" w:hAnsi="Bookman Old Style"/>
          <w:sz w:val="22"/>
          <w:szCs w:val="22"/>
        </w:rPr>
        <w:tab/>
        <w:t xml:space="preserve">[alamat] </w:t>
      </w:r>
      <w:r>
        <w:rPr>
          <w:rFonts w:ascii="Bookman Old Style" w:hAnsi="Bookman Old Style"/>
          <w:sz w:val="22"/>
          <w:szCs w:val="22"/>
        </w:rPr>
        <w:t>[Sebutan_desa]</w:t>
      </w:r>
      <w:r w:rsidRPr="00DA0E0C">
        <w:rPr>
          <w:rFonts w:ascii="Bookman Old Style" w:hAnsi="Bookman Old Style"/>
          <w:sz w:val="22"/>
          <w:szCs w:val="22"/>
        </w:rPr>
        <w:t xml:space="preserve"> [nama_des], Kecamatan [nama_kec], [Sebutan_kabupaten] [nama_kab]</w:t>
      </w:r>
    </w:p>
    <w:p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E5C4B" w:rsidRDefault="006E5C4B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Akan pindah</w:t>
      </w:r>
      <w:r w:rsidR="00A816B0">
        <w:rPr>
          <w:rFonts w:ascii="Bookman Old Style" w:hAnsi="Bookman Old Style"/>
          <w:sz w:val="22"/>
          <w:szCs w:val="22"/>
        </w:rPr>
        <w:t xml:space="preserve"> dengan keterangan sebagai berikut:</w:t>
      </w:r>
    </w:p>
    <w:p w:rsidR="00A816B0" w:rsidRPr="00DA0E0C" w:rsidRDefault="00A816B0" w:rsidP="006E5C4B">
      <w:pPr>
        <w:tabs>
          <w:tab w:val="left" w:pos="1260"/>
          <w:tab w:val="left" w:pos="3960"/>
          <w:tab w:val="left" w:pos="4140"/>
        </w:tabs>
        <w:ind w:left="720" w:right="4"/>
        <w:rPr>
          <w:rFonts w:ascii="Bookman Old Style" w:hAnsi="Bookman Old Style"/>
          <w:sz w:val="22"/>
          <w:szCs w:val="22"/>
        </w:rPr>
      </w:pPr>
    </w:p>
    <w:p w:rsidR="006E5C4B" w:rsidRDefault="006E5C4B" w:rsidP="00B3698C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jc w:val="left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Alamat yang dituju</w:t>
      </w:r>
      <w:r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ab/>
        <w:t>RT [form_rt_</w:t>
      </w:r>
      <w:r w:rsidR="00384267">
        <w:rPr>
          <w:rFonts w:ascii="Bookman Old Style" w:hAnsi="Bookman Old Style"/>
          <w:sz w:val="22"/>
          <w:szCs w:val="22"/>
        </w:rPr>
        <w:t>tujuan], RW [form_rw_tujuan], [S</w:t>
      </w:r>
      <w:r>
        <w:rPr>
          <w:rFonts w:ascii="Bookman Old Style" w:hAnsi="Bookman Old Style"/>
          <w:sz w:val="22"/>
          <w:szCs w:val="22"/>
        </w:rPr>
        <w:t>ebutan_dusun] [</w:t>
      </w:r>
      <w:r w:rsidR="00FF684C">
        <w:rPr>
          <w:rFonts w:ascii="Bookman Old Style" w:hAnsi="Bookman Old Style"/>
          <w:sz w:val="22"/>
          <w:szCs w:val="22"/>
        </w:rPr>
        <w:t>form_</w:t>
      </w:r>
      <w:r w:rsidR="00384267">
        <w:rPr>
          <w:rFonts w:ascii="Bookman Old Style" w:hAnsi="Bookman Old Style"/>
          <w:sz w:val="22"/>
          <w:szCs w:val="22"/>
        </w:rPr>
        <w:t>dusun_tujuan], [S</w:t>
      </w:r>
      <w:r>
        <w:rPr>
          <w:rFonts w:ascii="Bookman Old Style" w:hAnsi="Bookman Old Style"/>
          <w:sz w:val="22"/>
          <w:szCs w:val="22"/>
        </w:rPr>
        <w:t>ebutan_desa] [</w:t>
      </w:r>
      <w:r w:rsidR="00FF684C">
        <w:rPr>
          <w:rFonts w:ascii="Bookman Old Style" w:hAnsi="Bookman Old Style"/>
          <w:sz w:val="22"/>
          <w:szCs w:val="22"/>
        </w:rPr>
        <w:t>form_</w:t>
      </w:r>
      <w:r>
        <w:rPr>
          <w:rFonts w:ascii="Bookman Old Style" w:hAnsi="Bookman Old Style"/>
          <w:sz w:val="22"/>
          <w:szCs w:val="22"/>
        </w:rPr>
        <w:t xml:space="preserve">desa_tujuan], </w:t>
      </w:r>
      <w:r w:rsidR="00FF684C">
        <w:rPr>
          <w:rFonts w:ascii="Bookman Old Style" w:hAnsi="Bookman Old Style"/>
          <w:sz w:val="22"/>
          <w:szCs w:val="22"/>
        </w:rPr>
        <w:t>Kecamatan [form_kecamatan_tujuan], [Sebutan_kabupaten] [form_kabupaten_tujuan]</w:t>
      </w:r>
    </w:p>
    <w:p w:rsidR="006E5C4B" w:rsidRPr="00DA0E0C" w:rsidRDefault="00FF684C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Alasan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</w:r>
      <w:r>
        <w:rPr>
          <w:rFonts w:ascii="Bookman Old Style" w:hAnsi="Bookman Old Style"/>
          <w:sz w:val="22"/>
          <w:szCs w:val="22"/>
        </w:rPr>
        <w:t>[alasan_pindah]</w:t>
      </w:r>
    </w:p>
    <w:p w:rsidR="006E5C4B" w:rsidRPr="00DA0E0C" w:rsidRDefault="00FF684C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Tanggal Pindah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>
        <w:rPr>
          <w:rFonts w:ascii="Bookman Old Style" w:hAnsi="Bookman Old Style"/>
          <w:sz w:val="22"/>
          <w:szCs w:val="22"/>
        </w:rPr>
        <w:t xml:space="preserve"> </w:t>
      </w:r>
      <w:r>
        <w:rPr>
          <w:rFonts w:ascii="Bookman Old Style" w:hAnsi="Bookman Old Style"/>
          <w:sz w:val="22"/>
          <w:szCs w:val="22"/>
        </w:rPr>
        <w:tab/>
        <w:t>[</w:t>
      </w:r>
      <w:r w:rsidR="00E541D5">
        <w:rPr>
          <w:rFonts w:ascii="Bookman Old Style" w:hAnsi="Bookman Old Style"/>
          <w:sz w:val="22"/>
          <w:szCs w:val="22"/>
        </w:rPr>
        <w:t>form_tanggal_pindah</w:t>
      </w:r>
      <w:r>
        <w:rPr>
          <w:rFonts w:ascii="Bookman Old Style" w:hAnsi="Bookman Old Style"/>
          <w:sz w:val="22"/>
          <w:szCs w:val="22"/>
        </w:rPr>
        <w:t>]</w:t>
      </w:r>
    </w:p>
    <w:p w:rsidR="006E5C4B" w:rsidRDefault="00FF684C" w:rsidP="006E5C4B">
      <w:pPr>
        <w:pStyle w:val="BodyText"/>
        <w:numPr>
          <w:ilvl w:val="0"/>
          <w:numId w:val="1"/>
        </w:numPr>
        <w:tabs>
          <w:tab w:val="left" w:pos="1260"/>
          <w:tab w:val="left" w:pos="3960"/>
          <w:tab w:val="left" w:pos="4140"/>
        </w:tabs>
        <w:ind w:left="4140" w:right="180" w:hanging="34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Jumlah Pengikut</w:t>
      </w:r>
      <w:r w:rsidR="006E5C4B" w:rsidRPr="00DA0E0C">
        <w:rPr>
          <w:rFonts w:ascii="Bookman Old Style" w:hAnsi="Bookman Old Style"/>
          <w:sz w:val="22"/>
          <w:szCs w:val="22"/>
        </w:rPr>
        <w:tab/>
        <w:t>:</w:t>
      </w:r>
      <w:r w:rsidR="006E5C4B" w:rsidRPr="00DA0E0C">
        <w:rPr>
          <w:rFonts w:ascii="Bookman Old Style" w:hAnsi="Bookman Old Style"/>
          <w:sz w:val="22"/>
          <w:szCs w:val="22"/>
        </w:rPr>
        <w:tab/>
        <w:t>[</w:t>
      </w:r>
      <w:r w:rsidR="00F96BE6">
        <w:rPr>
          <w:rFonts w:ascii="Bookman Old Style" w:hAnsi="Bookman Old Style"/>
          <w:sz w:val="22"/>
          <w:szCs w:val="22"/>
        </w:rPr>
        <w:t>jumlah_</w:t>
      </w:r>
      <w:r>
        <w:rPr>
          <w:rFonts w:ascii="Bookman Old Style" w:hAnsi="Bookman Old Style"/>
          <w:sz w:val="22"/>
          <w:szCs w:val="22"/>
        </w:rPr>
        <w:t>pengikut</w:t>
      </w:r>
      <w:r w:rsidR="006E5C4B" w:rsidRPr="00DA0E0C">
        <w:rPr>
          <w:rFonts w:ascii="Bookman Old Style" w:hAnsi="Bookman Old Style"/>
          <w:sz w:val="22"/>
          <w:szCs w:val="22"/>
        </w:rPr>
        <w:t>]</w:t>
      </w:r>
    </w:p>
    <w:p w:rsidR="001451B0" w:rsidRPr="00DA0E0C" w:rsidRDefault="001451B0" w:rsidP="001451B0">
      <w:pPr>
        <w:pStyle w:val="BodyText"/>
        <w:tabs>
          <w:tab w:val="left" w:pos="1260"/>
          <w:tab w:val="left" w:pos="3960"/>
          <w:tab w:val="left" w:pos="4140"/>
        </w:tabs>
        <w:ind w:left="720" w:right="180"/>
        <w:rPr>
          <w:rFonts w:ascii="Bookman Old Style" w:hAnsi="Bookman Old Style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675"/>
        <w:gridCol w:w="2410"/>
        <w:gridCol w:w="3260"/>
        <w:gridCol w:w="2268"/>
        <w:gridCol w:w="1825"/>
      </w:tblGrid>
      <w:tr w:rsidR="001451B0" w:rsidRPr="005607B8" w:rsidTr="00881BE0">
        <w:tc>
          <w:tcPr>
            <w:tcW w:w="675" w:type="dxa"/>
          </w:tcPr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NO.</w:t>
            </w:r>
          </w:p>
        </w:tc>
        <w:tc>
          <w:tcPr>
            <w:tcW w:w="2410" w:type="dxa"/>
          </w:tcPr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NIK</w:t>
            </w:r>
          </w:p>
        </w:tc>
        <w:tc>
          <w:tcPr>
            <w:tcW w:w="3260" w:type="dxa"/>
          </w:tcPr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NAMA</w:t>
            </w:r>
          </w:p>
        </w:tc>
        <w:tc>
          <w:tcPr>
            <w:tcW w:w="2268" w:type="dxa"/>
          </w:tcPr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MASA BERLAKU</w:t>
            </w:r>
          </w:p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KTP S/D</w:t>
            </w:r>
          </w:p>
        </w:tc>
        <w:tc>
          <w:tcPr>
            <w:tcW w:w="1825" w:type="dxa"/>
          </w:tcPr>
          <w:p w:rsidR="001451B0" w:rsidRPr="005607B8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b/>
                <w:sz w:val="22"/>
                <w:szCs w:val="22"/>
              </w:rPr>
            </w:pPr>
            <w:r w:rsidRPr="005607B8">
              <w:rPr>
                <w:rFonts w:ascii="Bookman Old Style" w:hAnsi="Bookman Old Style"/>
                <w:b/>
                <w:sz w:val="22"/>
                <w:szCs w:val="22"/>
              </w:rPr>
              <w:t>SHDK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[pindah_no_1]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[pindah_nik_1]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[pindah_nama_1]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[ktp_berlaku1]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[pindah_shdk_1]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[pindah_no_2]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[pindah_nik_2]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[pindah_nama_2]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[ktp_berlaku2]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[pindah_shdk_2]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[pindah_no_3]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[pindah_nik_3]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[pindah_nama_3]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[ktp_berlaku3]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[pindah_shdk_3]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[pindah_no_4]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[pindah_nik_4]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[pindah_nama_4]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[ktp_berlaku4]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[pindah_shdk_4]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</w:t>
            </w: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h_no_5]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[pindah_nik_5]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[pindah_nama_5]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[ktp_berlaku5]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[pindah_shdk_5]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lastRenderedPageBreak/>
              <w:t>[pindah_no_6]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[pindah_nik_6]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[pindah_nama_6]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[ktp_berlaku6]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[pindah_shdk_6]</w:t>
            </w:r>
          </w:p>
        </w:tc>
      </w:tr>
      <w:tr w:rsidR="001451B0" w:rsidTr="00881BE0">
        <w:tc>
          <w:tcPr>
            <w:tcW w:w="67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[pindah_no_7]</w:t>
            </w:r>
          </w:p>
        </w:tc>
        <w:tc>
          <w:tcPr>
            <w:tcW w:w="241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[pindah_nik_7]</w:t>
            </w:r>
          </w:p>
        </w:tc>
        <w:tc>
          <w:tcPr>
            <w:tcW w:w="3260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[pindah_nama_7]</w:t>
            </w:r>
          </w:p>
        </w:tc>
        <w:tc>
          <w:tcPr>
            <w:tcW w:w="2268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[ktp_berlaku7]</w:t>
            </w:r>
          </w:p>
        </w:tc>
        <w:tc>
          <w:tcPr>
            <w:tcW w:w="1825" w:type="dxa"/>
            <w:vAlign w:val="center"/>
          </w:tcPr>
          <w:p w:rsidR="001451B0" w:rsidRDefault="001451B0" w:rsidP="00881BE0">
            <w:pPr>
              <w:pStyle w:val="BodyText"/>
              <w:tabs>
                <w:tab w:val="left" w:pos="2880"/>
              </w:tabs>
              <w:ind w:right="28" w:firstLine="57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[pindah_shdk_7]</w:t>
            </w:r>
          </w:p>
        </w:tc>
      </w:tr>
    </w:tbl>
    <w:p w:rsidR="006E5C4B" w:rsidRPr="00DA0E0C" w:rsidRDefault="006E5C4B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</w:p>
    <w:p w:rsidR="00FF684C" w:rsidRDefault="00FF684C" w:rsidP="006E5C4B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Surat keterangan ini diterbitkan sebagai [form_keterangan].</w:t>
      </w:r>
    </w:p>
    <w:p w:rsidR="006E5C4B" w:rsidRPr="00DA0E0C" w:rsidRDefault="006E5C4B" w:rsidP="003A417C">
      <w:pPr>
        <w:pStyle w:val="BodyText"/>
        <w:tabs>
          <w:tab w:val="left" w:pos="2880"/>
        </w:tabs>
        <w:ind w:firstLine="720"/>
        <w:rPr>
          <w:rFonts w:ascii="Bookman Old Style" w:hAnsi="Bookman Old Style"/>
          <w:sz w:val="22"/>
          <w:szCs w:val="22"/>
        </w:rPr>
      </w:pPr>
      <w:r w:rsidRPr="00DA0E0C">
        <w:rPr>
          <w:rFonts w:ascii="Bookman Old Style" w:hAnsi="Bookman Old Style"/>
          <w:sz w:val="22"/>
          <w:szCs w:val="22"/>
        </w:rPr>
        <w:t>Demikian surat ini dibuat, untuk dipergunakan sebagaimana mestinya.</w:t>
      </w:r>
    </w:p>
    <w:tbl>
      <w:tblPr>
        <w:tblW w:w="10188" w:type="dxa"/>
        <w:tblCellMar>
          <w:left w:w="10" w:type="dxa"/>
          <w:right w:w="10" w:type="dxa"/>
        </w:tblCellMar>
        <w:tblLook w:val="0000"/>
      </w:tblPr>
      <w:tblGrid>
        <w:gridCol w:w="4158"/>
        <w:gridCol w:w="900"/>
        <w:gridCol w:w="5130"/>
      </w:tblGrid>
      <w:tr w:rsidR="006E5C4B" w:rsidRPr="00DA0E0C" w:rsidTr="006E5C4B">
        <w:tblPrEx>
          <w:tblCellMar>
            <w:top w:w="0" w:type="dxa"/>
            <w:bottom w:w="0" w:type="dxa"/>
          </w:tblCellMar>
        </w:tblPrEx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C4B" w:rsidRPr="00DA0E0C" w:rsidRDefault="006E5C4B" w:rsidP="00BB0316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Pemegang Surat</w:t>
            </w: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[nama]</w:t>
            </w: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E5C4B" w:rsidRPr="00DA0E0C" w:rsidRDefault="006E5C4B" w:rsidP="00A26266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[nama_des], [tgl_surat]</w:t>
            </w: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[jabatan] [nama_des]</w:t>
            </w: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Pr="00DA0E0C" w:rsidRDefault="006E5C4B" w:rsidP="006E5C4B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 w:rsidR="006E5C4B" w:rsidRDefault="006E5C4B" w:rsidP="001451B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 w:rsidRPr="00DA0E0C">
              <w:rPr>
                <w:rFonts w:ascii="Bookman Old Style" w:hAnsi="Bookman Old Style"/>
                <w:sz w:val="22"/>
                <w:szCs w:val="22"/>
              </w:rPr>
              <w:t>[nama_pamong]</w:t>
            </w:r>
          </w:p>
          <w:p w:rsidR="005670D5" w:rsidRPr="001451B0" w:rsidRDefault="005670D5" w:rsidP="001451B0">
            <w:pPr>
              <w:pStyle w:val="BodyText"/>
              <w:tabs>
                <w:tab w:val="left" w:pos="2880"/>
              </w:tabs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NIP: [pamong_nip]</w:t>
            </w:r>
          </w:p>
        </w:tc>
      </w:tr>
    </w:tbl>
    <w:p w:rsidR="002143A8" w:rsidRDefault="002143A8" w:rsidP="003A417C">
      <w:pPr>
        <w:pStyle w:val="BodyText"/>
        <w:tabs>
          <w:tab w:val="left" w:pos="2880"/>
        </w:tabs>
        <w:rPr>
          <w:rFonts w:ascii="Bookman Old Style" w:hAnsi="Bookman Old Style"/>
          <w:sz w:val="22"/>
          <w:szCs w:val="22"/>
        </w:rPr>
      </w:pPr>
    </w:p>
    <w:sectPr w:rsidR="002143A8" w:rsidSect="00401D20">
      <w:footerReference w:type="default" r:id="rId9"/>
      <w:pgSz w:w="12240" w:h="18720" w:code="14"/>
      <w:pgMar w:top="1140" w:right="1009" w:bottom="1140" w:left="1009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FBF" w:rsidRDefault="000C0FBF">
      <w:r>
        <w:separator/>
      </w:r>
    </w:p>
  </w:endnote>
  <w:endnote w:type="continuationSeparator" w:id="1">
    <w:p w:rsidR="000C0FBF" w:rsidRDefault="000C0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369"/>
      <w:gridCol w:w="3369"/>
      <w:gridCol w:w="3468"/>
    </w:tblGrid>
    <w:tr w:rsidR="006E5C4B" w:rsidRPr="00DA0E0C" w:rsidTr="00D4036D">
      <w:tc>
        <w:tcPr>
          <w:tcW w:w="3369" w:type="dxa"/>
        </w:tcPr>
        <w:p w:rsidR="006E5C4B" w:rsidRPr="00DA0E0C" w:rsidRDefault="006E5C4B" w:rsidP="00D4036D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:rsidR="006E5C4B" w:rsidRPr="00DA0E0C" w:rsidRDefault="006E5C4B" w:rsidP="00D4036D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:rsidR="006E5C4B" w:rsidRPr="00DA0E0C" w:rsidRDefault="006E5C4B" w:rsidP="00D4036D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:rsidR="006E5C4B" w:rsidRDefault="006E5C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FBF" w:rsidRDefault="000C0FBF">
      <w:r>
        <w:rPr>
          <w:color w:val="000000"/>
        </w:rPr>
        <w:separator/>
      </w:r>
    </w:p>
  </w:footnote>
  <w:footnote w:type="continuationSeparator" w:id="1">
    <w:p w:rsidR="000C0FBF" w:rsidRDefault="000C0F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40259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33839E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01659FE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69466F86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attachedTemplate r:id="rId1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29F6"/>
    <w:rsid w:val="000001DD"/>
    <w:rsid w:val="0002358D"/>
    <w:rsid w:val="000268EF"/>
    <w:rsid w:val="00027417"/>
    <w:rsid w:val="0004443C"/>
    <w:rsid w:val="000607A5"/>
    <w:rsid w:val="000873AB"/>
    <w:rsid w:val="00092FFD"/>
    <w:rsid w:val="00094283"/>
    <w:rsid w:val="00094B67"/>
    <w:rsid w:val="000A7A29"/>
    <w:rsid w:val="000C0FBF"/>
    <w:rsid w:val="000D1CF8"/>
    <w:rsid w:val="000D3F9F"/>
    <w:rsid w:val="000F1461"/>
    <w:rsid w:val="000F6C8F"/>
    <w:rsid w:val="00101C0E"/>
    <w:rsid w:val="00115349"/>
    <w:rsid w:val="00115F63"/>
    <w:rsid w:val="00120383"/>
    <w:rsid w:val="00124BF3"/>
    <w:rsid w:val="0012691D"/>
    <w:rsid w:val="00133DC9"/>
    <w:rsid w:val="00134C6F"/>
    <w:rsid w:val="001359A6"/>
    <w:rsid w:val="00135F29"/>
    <w:rsid w:val="001368CC"/>
    <w:rsid w:val="00140CE3"/>
    <w:rsid w:val="0014162D"/>
    <w:rsid w:val="001451B0"/>
    <w:rsid w:val="001451CE"/>
    <w:rsid w:val="00146C47"/>
    <w:rsid w:val="00150340"/>
    <w:rsid w:val="00154E03"/>
    <w:rsid w:val="00170AF1"/>
    <w:rsid w:val="0018623E"/>
    <w:rsid w:val="001A4F32"/>
    <w:rsid w:val="001A5A60"/>
    <w:rsid w:val="001B16F1"/>
    <w:rsid w:val="001B7D70"/>
    <w:rsid w:val="00212B04"/>
    <w:rsid w:val="002143A8"/>
    <w:rsid w:val="00217A5E"/>
    <w:rsid w:val="00223D23"/>
    <w:rsid w:val="002258F2"/>
    <w:rsid w:val="002326C0"/>
    <w:rsid w:val="00264D26"/>
    <w:rsid w:val="00267417"/>
    <w:rsid w:val="00270274"/>
    <w:rsid w:val="00271E01"/>
    <w:rsid w:val="00276B7A"/>
    <w:rsid w:val="0028557B"/>
    <w:rsid w:val="0029188E"/>
    <w:rsid w:val="002C3051"/>
    <w:rsid w:val="002D1EF6"/>
    <w:rsid w:val="002E036F"/>
    <w:rsid w:val="002E6072"/>
    <w:rsid w:val="0032001D"/>
    <w:rsid w:val="00331B2F"/>
    <w:rsid w:val="00333849"/>
    <w:rsid w:val="00343D1D"/>
    <w:rsid w:val="0034548E"/>
    <w:rsid w:val="00366F49"/>
    <w:rsid w:val="00371169"/>
    <w:rsid w:val="00376A78"/>
    <w:rsid w:val="003819BC"/>
    <w:rsid w:val="00384267"/>
    <w:rsid w:val="003A2525"/>
    <w:rsid w:val="003A417C"/>
    <w:rsid w:val="003E00FB"/>
    <w:rsid w:val="003E044D"/>
    <w:rsid w:val="003E7FD9"/>
    <w:rsid w:val="003F3FA3"/>
    <w:rsid w:val="003F4B34"/>
    <w:rsid w:val="00401D20"/>
    <w:rsid w:val="00404EB8"/>
    <w:rsid w:val="00406B28"/>
    <w:rsid w:val="004156F6"/>
    <w:rsid w:val="004248FB"/>
    <w:rsid w:val="004471CA"/>
    <w:rsid w:val="00447D5A"/>
    <w:rsid w:val="00453544"/>
    <w:rsid w:val="00473A06"/>
    <w:rsid w:val="00474D74"/>
    <w:rsid w:val="00475822"/>
    <w:rsid w:val="00475A31"/>
    <w:rsid w:val="00492565"/>
    <w:rsid w:val="004B4655"/>
    <w:rsid w:val="004B60F8"/>
    <w:rsid w:val="004C25BC"/>
    <w:rsid w:val="004C3097"/>
    <w:rsid w:val="004D24D4"/>
    <w:rsid w:val="004D5512"/>
    <w:rsid w:val="004E3F16"/>
    <w:rsid w:val="004E73AC"/>
    <w:rsid w:val="004F677B"/>
    <w:rsid w:val="004F6C51"/>
    <w:rsid w:val="00507B2E"/>
    <w:rsid w:val="00524D00"/>
    <w:rsid w:val="0053071D"/>
    <w:rsid w:val="005373B2"/>
    <w:rsid w:val="00557A17"/>
    <w:rsid w:val="005607B8"/>
    <w:rsid w:val="005670D5"/>
    <w:rsid w:val="005757A3"/>
    <w:rsid w:val="00596CC3"/>
    <w:rsid w:val="005A4EC0"/>
    <w:rsid w:val="005B3D2F"/>
    <w:rsid w:val="005C7F31"/>
    <w:rsid w:val="005E284B"/>
    <w:rsid w:val="005E32BD"/>
    <w:rsid w:val="00601F0F"/>
    <w:rsid w:val="00605F5F"/>
    <w:rsid w:val="00627A22"/>
    <w:rsid w:val="00683A8C"/>
    <w:rsid w:val="006919F6"/>
    <w:rsid w:val="00694E09"/>
    <w:rsid w:val="006A1324"/>
    <w:rsid w:val="006B20AF"/>
    <w:rsid w:val="006C27C1"/>
    <w:rsid w:val="006E0C17"/>
    <w:rsid w:val="006E196D"/>
    <w:rsid w:val="006E4CF0"/>
    <w:rsid w:val="006E5C4B"/>
    <w:rsid w:val="006F32BA"/>
    <w:rsid w:val="00713D1C"/>
    <w:rsid w:val="00723246"/>
    <w:rsid w:val="00731FA6"/>
    <w:rsid w:val="0073712F"/>
    <w:rsid w:val="00755444"/>
    <w:rsid w:val="00755644"/>
    <w:rsid w:val="007928B5"/>
    <w:rsid w:val="00797989"/>
    <w:rsid w:val="007A0A88"/>
    <w:rsid w:val="007B01E3"/>
    <w:rsid w:val="007B19B2"/>
    <w:rsid w:val="007C6DF1"/>
    <w:rsid w:val="007E6808"/>
    <w:rsid w:val="007E6BC7"/>
    <w:rsid w:val="007F1F33"/>
    <w:rsid w:val="007F6DF8"/>
    <w:rsid w:val="00804F9C"/>
    <w:rsid w:val="00871247"/>
    <w:rsid w:val="00881BE0"/>
    <w:rsid w:val="00883B4E"/>
    <w:rsid w:val="00887F96"/>
    <w:rsid w:val="00896A4C"/>
    <w:rsid w:val="008A6F1D"/>
    <w:rsid w:val="008D30E0"/>
    <w:rsid w:val="008D314F"/>
    <w:rsid w:val="008D53E8"/>
    <w:rsid w:val="008E629C"/>
    <w:rsid w:val="008F6761"/>
    <w:rsid w:val="0090245C"/>
    <w:rsid w:val="00910A84"/>
    <w:rsid w:val="00912FCE"/>
    <w:rsid w:val="009251E5"/>
    <w:rsid w:val="00925FCF"/>
    <w:rsid w:val="00927C38"/>
    <w:rsid w:val="00944FF5"/>
    <w:rsid w:val="009667BA"/>
    <w:rsid w:val="0098688A"/>
    <w:rsid w:val="009A1B65"/>
    <w:rsid w:val="009B0F54"/>
    <w:rsid w:val="009B47FF"/>
    <w:rsid w:val="009B5458"/>
    <w:rsid w:val="009B65D4"/>
    <w:rsid w:val="009D0830"/>
    <w:rsid w:val="009D1D29"/>
    <w:rsid w:val="009E5DD3"/>
    <w:rsid w:val="009F30CF"/>
    <w:rsid w:val="009F672C"/>
    <w:rsid w:val="00A0792A"/>
    <w:rsid w:val="00A16BF9"/>
    <w:rsid w:val="00A26266"/>
    <w:rsid w:val="00A26AA6"/>
    <w:rsid w:val="00A26F3B"/>
    <w:rsid w:val="00A271B4"/>
    <w:rsid w:val="00A43B73"/>
    <w:rsid w:val="00A64B02"/>
    <w:rsid w:val="00A7331A"/>
    <w:rsid w:val="00A816B0"/>
    <w:rsid w:val="00A82D38"/>
    <w:rsid w:val="00A9041E"/>
    <w:rsid w:val="00A910F5"/>
    <w:rsid w:val="00A91F6D"/>
    <w:rsid w:val="00A929F6"/>
    <w:rsid w:val="00A9377D"/>
    <w:rsid w:val="00A93901"/>
    <w:rsid w:val="00AA7EAB"/>
    <w:rsid w:val="00AB5174"/>
    <w:rsid w:val="00AB5FF5"/>
    <w:rsid w:val="00AC1ACB"/>
    <w:rsid w:val="00AC438B"/>
    <w:rsid w:val="00AF216E"/>
    <w:rsid w:val="00AF232A"/>
    <w:rsid w:val="00B0452A"/>
    <w:rsid w:val="00B04C97"/>
    <w:rsid w:val="00B3698C"/>
    <w:rsid w:val="00B564F2"/>
    <w:rsid w:val="00B84CD4"/>
    <w:rsid w:val="00B86322"/>
    <w:rsid w:val="00BB0316"/>
    <w:rsid w:val="00BB780E"/>
    <w:rsid w:val="00BC46A0"/>
    <w:rsid w:val="00C00A87"/>
    <w:rsid w:val="00C13FB7"/>
    <w:rsid w:val="00C14D39"/>
    <w:rsid w:val="00C16BB2"/>
    <w:rsid w:val="00C2335B"/>
    <w:rsid w:val="00C255F0"/>
    <w:rsid w:val="00C35EAA"/>
    <w:rsid w:val="00C40EA7"/>
    <w:rsid w:val="00C41B85"/>
    <w:rsid w:val="00C5113C"/>
    <w:rsid w:val="00C57C54"/>
    <w:rsid w:val="00C65950"/>
    <w:rsid w:val="00C929B5"/>
    <w:rsid w:val="00CA5DBC"/>
    <w:rsid w:val="00CC1D41"/>
    <w:rsid w:val="00CD43E3"/>
    <w:rsid w:val="00CE1E33"/>
    <w:rsid w:val="00CF5123"/>
    <w:rsid w:val="00CF6679"/>
    <w:rsid w:val="00CF6A3D"/>
    <w:rsid w:val="00D0002A"/>
    <w:rsid w:val="00D33FF2"/>
    <w:rsid w:val="00D4036D"/>
    <w:rsid w:val="00D52396"/>
    <w:rsid w:val="00D64042"/>
    <w:rsid w:val="00D64326"/>
    <w:rsid w:val="00D75552"/>
    <w:rsid w:val="00D823E6"/>
    <w:rsid w:val="00D83D27"/>
    <w:rsid w:val="00DA0E0C"/>
    <w:rsid w:val="00DB725A"/>
    <w:rsid w:val="00E22C32"/>
    <w:rsid w:val="00E32BF6"/>
    <w:rsid w:val="00E423CA"/>
    <w:rsid w:val="00E541D5"/>
    <w:rsid w:val="00E6139A"/>
    <w:rsid w:val="00EA6873"/>
    <w:rsid w:val="00EB377B"/>
    <w:rsid w:val="00ED3E9C"/>
    <w:rsid w:val="00EF3CD7"/>
    <w:rsid w:val="00F027B1"/>
    <w:rsid w:val="00F102EF"/>
    <w:rsid w:val="00F15EB8"/>
    <w:rsid w:val="00F20277"/>
    <w:rsid w:val="00F2424A"/>
    <w:rsid w:val="00F26401"/>
    <w:rsid w:val="00F43FAA"/>
    <w:rsid w:val="00F44E74"/>
    <w:rsid w:val="00F66309"/>
    <w:rsid w:val="00F96BE6"/>
    <w:rsid w:val="00FA2248"/>
    <w:rsid w:val="00FC22FD"/>
    <w:rsid w:val="00FF6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/>
    </w:rPr>
  </w:style>
  <w:style w:type="paragraph" w:customStyle="1" w:styleId="HeaderSurat">
    <w:name w:val="Header Surat"/>
    <w:basedOn w:val="Normal"/>
    <w:rsid w:val="00D83D27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C255F0"/>
    <w:rPr>
      <w:rFonts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55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255F0"/>
    <w:rPr>
      <w:rFonts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B4D27C-73C5-7541-9FCA-AE9B87B11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180</Words>
  <Characters>1602</Characters>
  <Application>Microsoft Office Word</Application>
  <DocSecurity>0</DocSecurity>
  <Lines>13</Lines>
  <Paragraphs>3</Paragraphs>
  <ScaleCrop>false</ScaleCrop>
  <Company>HEAVEN KILLERS RELEASE GROUP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creator>OpenSID</dc:creator>
  <cp:lastModifiedBy>ai</cp:lastModifiedBy>
  <cp:revision>2</cp:revision>
  <cp:lastPrinted>2016-09-01T03:14:00Z</cp:lastPrinted>
  <dcterms:created xsi:type="dcterms:W3CDTF">2017-07-05T13:01:00Z</dcterms:created>
  <dcterms:modified xsi:type="dcterms:W3CDTF">2017-07-05T13:01:00Z</dcterms:modified>
</cp:coreProperties>
</file>