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0E787C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7173E4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063858">
        <w:rPr>
          <w:rFonts w:ascii="Bookman Old Style" w:hAnsi="Bookman Old Style"/>
          <w:sz w:val="22"/>
          <w:szCs w:val="22"/>
        </w:rPr>
        <w:t xml:space="preserve"> seorang ibu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:rsidR="00476C89" w:rsidRDefault="00565A3D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FD78D2">
        <w:rPr>
          <w:rFonts w:ascii="Bookman Old Style" w:hAnsi="Bookman Old Style"/>
          <w:b/>
          <w:sz w:val="22"/>
          <w:szCs w:val="22"/>
        </w:rPr>
        <w:t>[nama]</w:t>
      </w:r>
    </w:p>
    <w:p w:rsidR="00476C89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476C89">
        <w:rPr>
          <w:rFonts w:ascii="Bookman Old Style" w:hAnsi="Bookman Old Style"/>
          <w:sz w:val="22"/>
          <w:szCs w:val="22"/>
        </w:rPr>
        <w:tab/>
        <w:t xml:space="preserve">: </w:t>
      </w:r>
      <w:r w:rsidR="00476C89">
        <w:rPr>
          <w:rFonts w:ascii="Bookman Old Style" w:hAnsi="Bookman Old Style"/>
          <w:sz w:val="22"/>
          <w:szCs w:val="22"/>
        </w:rPr>
        <w:tab/>
      </w:r>
      <w:r w:rsidR="00E732C0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no_ktp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476C89" w:rsidRDefault="00EC1B8B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E60AC8">
        <w:rPr>
          <w:rFonts w:ascii="Bookman Old Style" w:hAnsi="Bookman Old Style"/>
          <w:sz w:val="22"/>
          <w:szCs w:val="22"/>
        </w:rPr>
        <w:t xml:space="preserve">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60AC8">
        <w:rPr>
          <w:rFonts w:ascii="Bookman Old Style" w:hAnsi="Bookman Old Style"/>
          <w:sz w:val="22"/>
          <w:szCs w:val="22"/>
        </w:rPr>
        <w:t>ttl</w:t>
      </w:r>
      <w:r>
        <w:rPr>
          <w:rFonts w:ascii="Bookman Old Style" w:hAnsi="Bookman Old Style"/>
          <w:sz w:val="22"/>
          <w:szCs w:val="22"/>
        </w:rPr>
        <w:t>]</w:t>
      </w:r>
    </w:p>
    <w:p w:rsidR="00A929F6" w:rsidRDefault="0012501E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7173E4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Default="0006385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245E56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063858" w:rsidRDefault="0006385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[pekerjaan]</w:t>
      </w:r>
    </w:p>
    <w:p w:rsidR="00476C89" w:rsidRDefault="0006385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063858" w:rsidRDefault="00063858" w:rsidP="00063858">
      <w:pPr>
        <w:pStyle w:val="BodyText"/>
        <w:tabs>
          <w:tab w:val="left" w:pos="1260"/>
          <w:tab w:val="left" w:pos="3960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:rsidR="00063858" w:rsidRDefault="00063858" w:rsidP="00063858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Telah lahir bayi dalam keadaan mati,</w:t>
      </w:r>
      <w:r w:rsidR="00C07B4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setelah dikandungannya selama [form_lama_kandungan] bulan:</w:t>
      </w:r>
    </w:p>
    <w:p w:rsidR="00063858" w:rsidRDefault="00063858" w:rsidP="00063858">
      <w:pPr>
        <w:pStyle w:val="BodyText"/>
        <w:rPr>
          <w:rFonts w:ascii="Bookman Old Style" w:hAnsi="Bookman Old Style"/>
          <w:sz w:val="22"/>
          <w:szCs w:val="22"/>
        </w:rPr>
      </w:pPr>
    </w:p>
    <w:p w:rsidR="00063858" w:rsidRPr="00063858" w:rsidRDefault="00063858" w:rsidP="0006385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Pada hari, tanggal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[form_hari</w:t>
      </w:r>
      <w:r w:rsidR="00476C89"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>, [form_tanggal</w:t>
      </w:r>
      <w:r w:rsidR="000842BB">
        <w:rPr>
          <w:rFonts w:ascii="Bookman Old Style" w:hAnsi="Bookman Old Style"/>
          <w:sz w:val="22"/>
          <w:szCs w:val="22"/>
        </w:rPr>
        <w:t>_mati</w:t>
      </w:r>
      <w:r>
        <w:rPr>
          <w:rFonts w:ascii="Bookman Old Style" w:hAnsi="Bookman Old Style"/>
          <w:sz w:val="22"/>
          <w:szCs w:val="22"/>
        </w:rPr>
        <w:t>]</w:t>
      </w:r>
    </w:p>
    <w:p w:rsidR="00063858" w:rsidRDefault="0006385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[form_tempat_mati]</w:t>
      </w:r>
    </w:p>
    <w:p w:rsidR="00063858" w:rsidRDefault="00063858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476C89" w:rsidRDefault="00476C89" w:rsidP="00617B7B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D0003D" w:rsidRPr="008D314F" w:rsidRDefault="00D0003D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20277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 w:rsidR="000842BB">
        <w:rPr>
          <w:rFonts w:ascii="Bookman Old Style" w:hAnsi="Bookman Old Style"/>
          <w:sz w:val="22"/>
          <w:szCs w:val="22"/>
        </w:rPr>
        <w:t>form_pelapor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761E59" w:rsidRPr="008D314F" w:rsidRDefault="0006385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Hubungan dgn</w:t>
      </w:r>
      <w:r w:rsidR="00245E56">
        <w:rPr>
          <w:rFonts w:ascii="Bookman Old Style" w:hAnsi="Bookman Old Style"/>
          <w:sz w:val="22"/>
          <w:szCs w:val="22"/>
        </w:rPr>
        <w:t xml:space="preserve"> yang </w:t>
      </w:r>
      <w:r>
        <w:rPr>
          <w:rFonts w:ascii="Bookman Old Style" w:hAnsi="Bookman Old Style"/>
          <w:sz w:val="22"/>
          <w:szCs w:val="22"/>
        </w:rPr>
        <w:t xml:space="preserve">lahir </w:t>
      </w:r>
      <w:r w:rsidR="00245E56">
        <w:rPr>
          <w:rFonts w:ascii="Bookman Old Style" w:hAnsi="Bookman Old Style"/>
          <w:sz w:val="22"/>
          <w:szCs w:val="22"/>
        </w:rPr>
        <w:t>mati</w:t>
      </w:r>
      <w:r w:rsidR="00827FB8">
        <w:rPr>
          <w:rFonts w:ascii="Bookman Old Style" w:hAnsi="Bookman Old Style"/>
          <w:sz w:val="22"/>
          <w:szCs w:val="22"/>
        </w:rPr>
        <w:tab/>
        <w:t>:</w:t>
      </w:r>
      <w:r w:rsidR="00827FB8">
        <w:rPr>
          <w:rFonts w:ascii="Bookman Old Style" w:hAnsi="Bookman Old Style"/>
          <w:sz w:val="22"/>
          <w:szCs w:val="22"/>
        </w:rPr>
        <w:tab/>
      </w:r>
      <w:r w:rsidR="00EC1B8B">
        <w:rPr>
          <w:rFonts w:ascii="Bookman Old Style" w:hAnsi="Bookman Old Style"/>
          <w:sz w:val="22"/>
          <w:szCs w:val="22"/>
        </w:rPr>
        <w:t>[form_hubungan</w:t>
      </w:r>
      <w:r w:rsidR="00761E59">
        <w:rPr>
          <w:rFonts w:ascii="Bookman Old Style" w:hAnsi="Bookman Old Style"/>
          <w:sz w:val="22"/>
          <w:szCs w:val="22"/>
        </w:rPr>
        <w:t>]</w:t>
      </w:r>
    </w:p>
    <w:p w:rsidR="0012501E" w:rsidRDefault="0012501E" w:rsidP="00EC1B8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D44B8" w:rsidRDefault="005373B2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DD44B8" w:rsidRPr="0021686C" w:rsidRDefault="00DD44B8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D44B8">
              <w:rPr>
                <w:rFonts w:ascii="Bookman Old Style" w:hAnsi="Bookman Old Style"/>
                <w:sz w:val="22"/>
                <w:szCs w:val="22"/>
              </w:rPr>
              <w:t>NIP: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0AF" w:rsidRDefault="004660AF">
      <w:r>
        <w:separator/>
      </w:r>
    </w:p>
  </w:endnote>
  <w:endnote w:type="continuationSeparator" w:id="1">
    <w:p w:rsidR="004660AF" w:rsidRDefault="00466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E60AC8" w:rsidRPr="00DA0E0C" w:rsidTr="008B637E">
      <w:tc>
        <w:tcPr>
          <w:tcW w:w="3369" w:type="dxa"/>
        </w:tcPr>
        <w:p w:rsidR="00E60AC8" w:rsidRPr="00DA0E0C" w:rsidRDefault="00E60AC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E60AC8" w:rsidRPr="00DA0E0C" w:rsidRDefault="00E60AC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E60AC8" w:rsidRDefault="00E60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0AF" w:rsidRDefault="004660AF">
      <w:r>
        <w:rPr>
          <w:color w:val="000000"/>
        </w:rPr>
        <w:separator/>
      </w:r>
    </w:p>
  </w:footnote>
  <w:footnote w:type="continuationSeparator" w:id="1">
    <w:p w:rsidR="004660AF" w:rsidRDefault="004660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355BE"/>
    <w:rsid w:val="00051EBE"/>
    <w:rsid w:val="00063858"/>
    <w:rsid w:val="00066225"/>
    <w:rsid w:val="000842BB"/>
    <w:rsid w:val="00094283"/>
    <w:rsid w:val="000D1CF8"/>
    <w:rsid w:val="000D3F9F"/>
    <w:rsid w:val="000E787C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A4F32"/>
    <w:rsid w:val="001C6913"/>
    <w:rsid w:val="001E68D2"/>
    <w:rsid w:val="00212B04"/>
    <w:rsid w:val="0021686C"/>
    <w:rsid w:val="002258F2"/>
    <w:rsid w:val="00232D50"/>
    <w:rsid w:val="00245E56"/>
    <w:rsid w:val="002659FE"/>
    <w:rsid w:val="00270274"/>
    <w:rsid w:val="00276B7A"/>
    <w:rsid w:val="002D7571"/>
    <w:rsid w:val="00333849"/>
    <w:rsid w:val="003819BC"/>
    <w:rsid w:val="003A0B2E"/>
    <w:rsid w:val="004471CA"/>
    <w:rsid w:val="00447D5A"/>
    <w:rsid w:val="00451F58"/>
    <w:rsid w:val="004660AF"/>
    <w:rsid w:val="00475822"/>
    <w:rsid w:val="00475A31"/>
    <w:rsid w:val="00476C89"/>
    <w:rsid w:val="004B60F8"/>
    <w:rsid w:val="004C25BC"/>
    <w:rsid w:val="004D5512"/>
    <w:rsid w:val="00515125"/>
    <w:rsid w:val="00524D00"/>
    <w:rsid w:val="00530581"/>
    <w:rsid w:val="005373B2"/>
    <w:rsid w:val="00565A3D"/>
    <w:rsid w:val="00596CC3"/>
    <w:rsid w:val="005B3D2F"/>
    <w:rsid w:val="005D3B8E"/>
    <w:rsid w:val="005E284B"/>
    <w:rsid w:val="005E32BD"/>
    <w:rsid w:val="00604223"/>
    <w:rsid w:val="00605F5F"/>
    <w:rsid w:val="00606FC8"/>
    <w:rsid w:val="00617B7B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713D1C"/>
    <w:rsid w:val="007173E4"/>
    <w:rsid w:val="0073712F"/>
    <w:rsid w:val="00755644"/>
    <w:rsid w:val="00761428"/>
    <w:rsid w:val="00761E59"/>
    <w:rsid w:val="00782A11"/>
    <w:rsid w:val="007874DA"/>
    <w:rsid w:val="007904B0"/>
    <w:rsid w:val="007A3413"/>
    <w:rsid w:val="007B53F8"/>
    <w:rsid w:val="007C7E19"/>
    <w:rsid w:val="007E6808"/>
    <w:rsid w:val="007E6BC7"/>
    <w:rsid w:val="007F1F33"/>
    <w:rsid w:val="00804F9C"/>
    <w:rsid w:val="00827FB8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0593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564F2"/>
    <w:rsid w:val="00B84CD4"/>
    <w:rsid w:val="00BF490A"/>
    <w:rsid w:val="00C00A87"/>
    <w:rsid w:val="00C07B4E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0003D"/>
    <w:rsid w:val="00D3016B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D44B8"/>
    <w:rsid w:val="00DE19A2"/>
    <w:rsid w:val="00E0077B"/>
    <w:rsid w:val="00E21453"/>
    <w:rsid w:val="00E33861"/>
    <w:rsid w:val="00E423CA"/>
    <w:rsid w:val="00E43299"/>
    <w:rsid w:val="00E60AC8"/>
    <w:rsid w:val="00E732C0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63AAA"/>
    <w:rsid w:val="00F970D8"/>
    <w:rsid w:val="00FD78D2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983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2017-07-05T12:57:00Z</dcterms:created>
  <dcterms:modified xsi:type="dcterms:W3CDTF">2017-07-05T12:57:00Z</dcterms:modified>
</cp:coreProperties>
</file>