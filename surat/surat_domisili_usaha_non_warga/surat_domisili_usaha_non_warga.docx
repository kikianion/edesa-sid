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81E" w:rsidRPr="0073712F" w:rsidRDefault="003C3F19" w:rsidP="008A781E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781E" w:rsidRPr="0073712F">
        <w:t>PEMERINTAH  [SEbutan_kabupaten]  [nama_kab]</w:t>
      </w:r>
    </w:p>
    <w:p w:rsidR="008A781E" w:rsidRPr="0073712F" w:rsidRDefault="008A781E" w:rsidP="008A781E">
      <w:pPr>
        <w:pStyle w:val="HeaderSurat"/>
      </w:pPr>
      <w:r w:rsidRPr="0073712F">
        <w:t>KECAMATAN [nama_kec]</w:t>
      </w:r>
    </w:p>
    <w:p w:rsidR="008A781E" w:rsidRPr="00D83D27" w:rsidRDefault="008A781E" w:rsidP="008A781E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Pr="00D83D27">
        <w:rPr>
          <w:b/>
          <w:bCs/>
        </w:rPr>
        <w:t xml:space="preserve"> [nama_des]</w:t>
      </w:r>
      <w:r w:rsidRPr="00D83D27">
        <w:rPr>
          <w:b/>
          <w:bCs/>
          <w:noProof/>
        </w:rPr>
        <w:t xml:space="preserve"> </w:t>
      </w:r>
    </w:p>
    <w:p w:rsidR="008A781E" w:rsidRPr="00605F5F" w:rsidRDefault="008A781E" w:rsidP="008A781E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C17A46" w:rsidRPr="00713D1C" w:rsidRDefault="00C17A46" w:rsidP="00C17A46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C17A46" w:rsidRPr="00782A11" w:rsidRDefault="00C17A46" w:rsidP="00C17A46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8F7B57" w:rsidRPr="000001DD" w:rsidRDefault="008F7B57" w:rsidP="008F7B57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 xml:space="preserve"> [judul_surat]</w:t>
      </w:r>
    </w:p>
    <w:p w:rsidR="008F7B57" w:rsidRPr="00B7401C" w:rsidRDefault="00F22C20" w:rsidP="008F7B57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Nomor : [kode_surat]/[nomor_su</w:t>
      </w:r>
      <w:r w:rsidR="008F7B57" w:rsidRPr="00B7401C">
        <w:rPr>
          <w:rFonts w:ascii="Bookman Old Style" w:hAnsi="Bookman Old Style"/>
          <w:b/>
          <w:sz w:val="22"/>
          <w:szCs w:val="22"/>
          <w:u w:val="single"/>
        </w:rPr>
        <w:t>rat]/ [kode_desa]/[tahun]</w:t>
      </w:r>
    </w:p>
    <w:p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Default="00A910F5">
      <w:pPr>
        <w:pStyle w:val="BodyText"/>
        <w:rPr>
          <w:rFonts w:ascii="Bookman Old Style" w:hAnsi="Bookman Old Style"/>
          <w:sz w:val="22"/>
          <w:szCs w:val="22"/>
          <w:lang w:val="id-ID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B26F1F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5C7F31">
        <w:rPr>
          <w:rFonts w:ascii="Bookman Old Style" w:hAnsi="Bookman Old Style"/>
          <w:sz w:val="22"/>
          <w:szCs w:val="22"/>
        </w:rPr>
        <w:t>[nama_des]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847F1B">
        <w:rPr>
          <w:rFonts w:ascii="Bookman Old Style" w:hAnsi="Bookman Old Style"/>
          <w:sz w:val="22"/>
          <w:szCs w:val="22"/>
        </w:rPr>
        <w:t>[Sebutan_kecamatan]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5373B2" w:rsidRPr="005C7F31">
        <w:rPr>
          <w:rFonts w:ascii="Bookman Old Style" w:hAnsi="Bookman Old Style"/>
          <w:sz w:val="22"/>
          <w:szCs w:val="22"/>
        </w:rPr>
        <w:t>[nama_kec]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847F1B">
        <w:rPr>
          <w:rFonts w:ascii="Bookman Old Style" w:hAnsi="Bookman Old Style"/>
          <w:sz w:val="22"/>
          <w:szCs w:val="22"/>
        </w:rPr>
        <w:t xml:space="preserve">[Sebutan_kabupaten] </w:t>
      </w:r>
      <w:r w:rsidR="005373B2" w:rsidRPr="005C7F31">
        <w:rPr>
          <w:rFonts w:ascii="Bookman Old Style" w:hAnsi="Bookman Old Style"/>
          <w:sz w:val="22"/>
          <w:szCs w:val="22"/>
        </w:rPr>
        <w:t>[nama_kab]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B26F1F">
        <w:rPr>
          <w:rFonts w:ascii="Bookman Old Style" w:hAnsi="Bookman Old Style"/>
          <w:sz w:val="22"/>
          <w:szCs w:val="22"/>
        </w:rPr>
        <w:t xml:space="preserve">Provinsi [nama_provinsi] </w:t>
      </w:r>
      <w:r w:rsidRPr="005C7F31">
        <w:rPr>
          <w:rFonts w:ascii="Bookman Old Style" w:hAnsi="Bookman Old Style"/>
          <w:sz w:val="22"/>
          <w:szCs w:val="22"/>
        </w:rPr>
        <w:t>mener</w:t>
      </w:r>
      <w:r w:rsidR="006B20AF" w:rsidRPr="005C7F31">
        <w:rPr>
          <w:rFonts w:ascii="Bookman Old Style" w:hAnsi="Bookman Old Style"/>
          <w:sz w:val="22"/>
          <w:szCs w:val="22"/>
        </w:rPr>
        <w:t>angkan dengan sebenarnya</w:t>
      </w:r>
      <w:r w:rsidR="00EA6873" w:rsidRPr="005C7F31">
        <w:rPr>
          <w:rFonts w:ascii="Bookman Old Style" w:hAnsi="Bookman Old Style"/>
          <w:sz w:val="22"/>
          <w:szCs w:val="22"/>
        </w:rPr>
        <w:t xml:space="preserve"> bahwa</w:t>
      </w:r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:</w:t>
      </w:r>
    </w:p>
    <w:p w:rsidR="008F7B57" w:rsidRPr="008F7B57" w:rsidRDefault="008F7B57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287"/>
        <w:gridCol w:w="6025"/>
      </w:tblGrid>
      <w:tr w:rsidR="008F7B57" w:rsidTr="00CB49FA">
        <w:tc>
          <w:tcPr>
            <w:tcW w:w="4077" w:type="dxa"/>
          </w:tcPr>
          <w:p w:rsidR="008F7B57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Nama</w:t>
            </w:r>
          </w:p>
        </w:tc>
        <w:tc>
          <w:tcPr>
            <w:tcW w:w="287" w:type="dxa"/>
          </w:tcPr>
          <w:p w:rsidR="008F7B57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r w:rsidR="009A54B6">
              <w:rPr>
                <w:rFonts w:ascii="Bookman Old Style" w:hAnsi="Bookman Old Style"/>
                <w:b/>
                <w:sz w:val="22"/>
                <w:szCs w:val="22"/>
              </w:rPr>
              <w:t>form_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nama</w:t>
            </w:r>
            <w:r w:rsidR="009A54B6">
              <w:rPr>
                <w:rFonts w:ascii="Bookman Old Style" w:hAnsi="Bookman Old Style"/>
                <w:b/>
                <w:sz w:val="22"/>
                <w:szCs w:val="22"/>
              </w:rPr>
              <w:t>_non_warga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8F7B57" w:rsidTr="00CB49FA">
        <w:tc>
          <w:tcPr>
            <w:tcW w:w="4077" w:type="dxa"/>
          </w:tcPr>
          <w:p w:rsidR="008F7B57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Tempat/tanggal lahir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Pr="00DC3299" w:rsidRDefault="008F7B57" w:rsidP="00261325">
            <w:pPr>
              <w:pStyle w:val="BodyText"/>
              <w:spacing w:line="360" w:lineRule="auto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</w:t>
            </w:r>
            <w:r w:rsidR="009425D9">
              <w:rPr>
                <w:rFonts w:ascii="Bookman Old Style" w:hAnsi="Bookman Old Style"/>
                <w:sz w:val="22"/>
                <w:szCs w:val="22"/>
              </w:rPr>
              <w:t>form_tempat</w:t>
            </w:r>
            <w:r w:rsidR="00261325">
              <w:rPr>
                <w:rFonts w:ascii="Bookman Old Style" w:hAnsi="Bookman Old Style"/>
                <w:sz w:val="22"/>
                <w:szCs w:val="22"/>
              </w:rPr>
              <w:t>lahir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]</w:t>
            </w:r>
            <w:r w:rsidR="009425D9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/ [form_tanggallahir]</w:t>
            </w:r>
          </w:p>
        </w:tc>
      </w:tr>
      <w:tr w:rsidR="008F7B57" w:rsidTr="00CB49FA">
        <w:tc>
          <w:tcPr>
            <w:tcW w:w="4077" w:type="dxa"/>
          </w:tcPr>
          <w:p w:rsidR="008F7B57" w:rsidRPr="008D314F" w:rsidRDefault="00847F1B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Surat Bukti D</w:t>
            </w:r>
            <w:r w:rsidR="008F7B57">
              <w:rPr>
                <w:rFonts w:ascii="Bookman Old Style" w:hAnsi="Bookman Old Style"/>
                <w:sz w:val="22"/>
                <w:szCs w:val="22"/>
                <w:lang w:val="id-ID"/>
              </w:rPr>
              <w:t>iri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Pr="00DC3299" w:rsidRDefault="008F7B57" w:rsidP="008F7B57">
            <w:pPr>
              <w:pStyle w:val="BodyText"/>
              <w:numPr>
                <w:ilvl w:val="0"/>
                <w:numId w:val="3"/>
              </w:numPr>
              <w:spacing w:line="360" w:lineRule="auto"/>
              <w:ind w:left="317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KTP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ab/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ab/>
              <w:t xml:space="preserve">: </w:t>
            </w:r>
            <w:r w:rsidR="009A54B6">
              <w:rPr>
                <w:rFonts w:ascii="Bookman Old Style" w:hAnsi="Bookman Old Style"/>
                <w:sz w:val="22"/>
                <w:szCs w:val="22"/>
              </w:rPr>
              <w:t>[form_nik_non_warga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8F7B57" w:rsidTr="00CB49FA">
        <w:tc>
          <w:tcPr>
            <w:tcW w:w="4077" w:type="dxa"/>
          </w:tcPr>
          <w:p w:rsidR="008F7B57" w:rsidRDefault="008F7B57" w:rsidP="00CB49FA">
            <w:pPr>
              <w:pStyle w:val="BodyText"/>
              <w:spacing w:line="360" w:lineRule="auto"/>
              <w:ind w:left="720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Default="002B37DE" w:rsidP="008F7B57">
            <w:pPr>
              <w:pStyle w:val="BodyText"/>
              <w:numPr>
                <w:ilvl w:val="0"/>
                <w:numId w:val="3"/>
              </w:numPr>
              <w:spacing w:line="360" w:lineRule="auto"/>
              <w:ind w:left="317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Kartu Kel</w:t>
            </w:r>
            <w:r w:rsidR="008F7B57">
              <w:rPr>
                <w:rFonts w:ascii="Bookman Old Style" w:hAnsi="Bookman Old Style"/>
                <w:sz w:val="22"/>
                <w:szCs w:val="22"/>
                <w:lang w:val="id-ID"/>
              </w:rPr>
              <w:t>u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a</w:t>
            </w:r>
            <w:r w:rsidR="008F7B57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rga </w:t>
            </w:r>
            <w:r w:rsidR="008F7B57">
              <w:rPr>
                <w:rFonts w:ascii="Bookman Old Style" w:hAnsi="Bookman Old Style"/>
                <w:sz w:val="22"/>
                <w:szCs w:val="22"/>
                <w:lang w:val="id-ID"/>
              </w:rPr>
              <w:tab/>
              <w:t xml:space="preserve">: </w:t>
            </w:r>
            <w:r w:rsidR="009A54B6">
              <w:rPr>
                <w:rFonts w:ascii="Bookman Old Style" w:hAnsi="Bookman Old Style"/>
                <w:sz w:val="22"/>
                <w:szCs w:val="22"/>
              </w:rPr>
              <w:t>[form_kk_non_warga</w:t>
            </w:r>
            <w:r w:rsidR="008F7B57" w:rsidRPr="008D314F"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</w:tr>
      <w:tr w:rsidR="008F7B57" w:rsidTr="00CB49FA">
        <w:tc>
          <w:tcPr>
            <w:tcW w:w="4077" w:type="dxa"/>
          </w:tcPr>
          <w:p w:rsidR="008F7B57" w:rsidRDefault="00847F1B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Warga N</w:t>
            </w:r>
            <w:r w:rsidR="008F7B57" w:rsidRPr="008D314F">
              <w:rPr>
                <w:rFonts w:ascii="Bookman Old Style" w:hAnsi="Bookman Old Style"/>
                <w:sz w:val="22"/>
                <w:szCs w:val="22"/>
              </w:rPr>
              <w:t>egara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</w:t>
            </w:r>
            <w:r w:rsidR="009425D9">
              <w:rPr>
                <w:rFonts w:ascii="Bookman Old Style" w:hAnsi="Bookman Old Style"/>
                <w:sz w:val="22"/>
                <w:szCs w:val="22"/>
              </w:rPr>
              <w:t>form_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warga_negara]</w:t>
            </w:r>
          </w:p>
        </w:tc>
      </w:tr>
      <w:tr w:rsidR="008F7B57" w:rsidTr="00CB49FA">
        <w:tc>
          <w:tcPr>
            <w:tcW w:w="4077" w:type="dxa"/>
          </w:tcPr>
          <w:p w:rsidR="008F7B57" w:rsidRPr="008D314F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Agama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Pr="00FF7D32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[</w:t>
            </w:r>
            <w:r w:rsidR="009A54B6">
              <w:rPr>
                <w:rFonts w:ascii="Bookman Old Style" w:hAnsi="Bookman Old Style"/>
                <w:sz w:val="22"/>
                <w:szCs w:val="22"/>
                <w:lang w:val="id-ID"/>
              </w:rPr>
              <w:t>form_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agama]</w:t>
            </w:r>
          </w:p>
        </w:tc>
      </w:tr>
      <w:tr w:rsidR="008F7B57" w:rsidTr="00CB49FA">
        <w:tc>
          <w:tcPr>
            <w:tcW w:w="4077" w:type="dxa"/>
          </w:tcPr>
          <w:p w:rsidR="008F7B57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Jenis Kelamin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r w:rsidR="009A54B6">
              <w:rPr>
                <w:rFonts w:ascii="Bookman Old Style" w:hAnsi="Bookman Old Style"/>
                <w:sz w:val="22"/>
                <w:szCs w:val="22"/>
              </w:rPr>
              <w:t>form_</w:t>
            </w:r>
            <w:r>
              <w:rPr>
                <w:rFonts w:ascii="Bookman Old Style" w:hAnsi="Bookman Old Style"/>
                <w:sz w:val="22"/>
                <w:szCs w:val="22"/>
              </w:rPr>
              <w:t>sex]</w:t>
            </w:r>
          </w:p>
        </w:tc>
      </w:tr>
      <w:tr w:rsidR="008F7B57" w:rsidTr="00CB49FA">
        <w:tc>
          <w:tcPr>
            <w:tcW w:w="4077" w:type="dxa"/>
          </w:tcPr>
          <w:p w:rsidR="008F7B57" w:rsidRPr="008D314F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Pekerjaan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</w:t>
            </w:r>
            <w:r w:rsidR="009A54B6">
              <w:rPr>
                <w:rFonts w:ascii="Bookman Old Style" w:hAnsi="Bookman Old Style"/>
                <w:sz w:val="22"/>
                <w:szCs w:val="22"/>
              </w:rPr>
              <w:t>form_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pekerjaan]</w:t>
            </w:r>
          </w:p>
        </w:tc>
      </w:tr>
      <w:tr w:rsidR="008F7B57" w:rsidTr="00CB49FA">
        <w:tc>
          <w:tcPr>
            <w:tcW w:w="4077" w:type="dxa"/>
          </w:tcPr>
          <w:p w:rsidR="008F7B57" w:rsidRPr="008D314F" w:rsidRDefault="00847F1B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Tempat  T</w:t>
            </w:r>
            <w:r w:rsidR="008F7B57" w:rsidRPr="008D314F">
              <w:rPr>
                <w:rFonts w:ascii="Bookman Old Style" w:hAnsi="Bookman Old Style"/>
                <w:sz w:val="22"/>
                <w:szCs w:val="22"/>
              </w:rPr>
              <w:t>inggal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Pr="008D314F" w:rsidRDefault="008F7B57" w:rsidP="009A54B6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</w:t>
            </w:r>
            <w:r w:rsidR="009A54B6">
              <w:rPr>
                <w:rFonts w:ascii="Bookman Old Style" w:hAnsi="Bookman Old Style"/>
                <w:sz w:val="22"/>
                <w:szCs w:val="22"/>
              </w:rPr>
              <w:t>form_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 xml:space="preserve">alamat] </w:t>
            </w:r>
            <w:r w:rsidR="009A54B6">
              <w:rPr>
                <w:rFonts w:ascii="Bookman Old Style" w:hAnsi="Bookman Old Style"/>
                <w:sz w:val="22"/>
                <w:szCs w:val="22"/>
              </w:rPr>
              <w:t>[Sebutan_desa]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 xml:space="preserve"> [nama_des], </w:t>
            </w:r>
            <w:r w:rsidR="009A54B6">
              <w:rPr>
                <w:rFonts w:ascii="Bookman Old Style" w:hAnsi="Bookman Old Style"/>
                <w:sz w:val="22"/>
                <w:szCs w:val="22"/>
              </w:rPr>
              <w:t>[Sebutan_kecamatan]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 xml:space="preserve"> [nama_kec], </w:t>
            </w:r>
            <w:r w:rsidR="009A54B6">
              <w:rPr>
                <w:rFonts w:ascii="Bookman Old Style" w:hAnsi="Bookman Old Style"/>
                <w:sz w:val="22"/>
                <w:szCs w:val="22"/>
              </w:rPr>
              <w:t>[Sebutan_kabupaten]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 xml:space="preserve"> [nama_kab]</w:t>
            </w:r>
          </w:p>
        </w:tc>
      </w:tr>
      <w:tr w:rsidR="008F7B57" w:rsidTr="00CB49FA">
        <w:tc>
          <w:tcPr>
            <w:tcW w:w="4077" w:type="dxa"/>
          </w:tcPr>
          <w:p w:rsidR="008F7B57" w:rsidRPr="008D314F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Pr="008D314F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[</w:t>
            </w:r>
            <w:r w:rsidR="009A54B6">
              <w:rPr>
                <w:rFonts w:ascii="Bookman Old Style" w:hAnsi="Bookman Old Style"/>
                <w:sz w:val="22"/>
                <w:szCs w:val="22"/>
                <w:lang w:val="id-ID"/>
              </w:rPr>
              <w:t>form_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nama_usaha]</w:t>
            </w:r>
          </w:p>
        </w:tc>
      </w:tr>
      <w:tr w:rsidR="008F7B57" w:rsidTr="00CB49FA">
        <w:tc>
          <w:tcPr>
            <w:tcW w:w="4077" w:type="dxa"/>
          </w:tcPr>
          <w:p w:rsidR="008F7B57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[</w:t>
            </w:r>
            <w:r w:rsidR="009A54B6">
              <w:rPr>
                <w:rFonts w:ascii="Bookman Old Style" w:hAnsi="Bookman Old Style"/>
                <w:sz w:val="22"/>
                <w:szCs w:val="22"/>
                <w:lang w:val="id-ID"/>
              </w:rPr>
              <w:t>form_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usaha]</w:t>
            </w:r>
          </w:p>
        </w:tc>
      </w:tr>
      <w:tr w:rsidR="008F7B57" w:rsidTr="00CB49FA">
        <w:tc>
          <w:tcPr>
            <w:tcW w:w="4077" w:type="dxa"/>
          </w:tcPr>
          <w:p w:rsidR="008F7B57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Nomor Akta/Tahun/Notaris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[</w:t>
            </w:r>
            <w:r w:rsidR="009A54B6">
              <w:rPr>
                <w:rFonts w:ascii="Bookman Old Style" w:hAnsi="Bookman Old Style"/>
                <w:sz w:val="22"/>
                <w:szCs w:val="22"/>
                <w:lang w:val="id-ID"/>
              </w:rPr>
              <w:t>form_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akta_usaha]/[</w:t>
            </w:r>
            <w:r w:rsidR="009A54B6">
              <w:rPr>
                <w:rFonts w:ascii="Bookman Old Style" w:hAnsi="Bookman Old Style"/>
                <w:sz w:val="22"/>
                <w:szCs w:val="22"/>
                <w:lang w:val="id-ID"/>
              </w:rPr>
              <w:t>form_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akta_tahun]/[</w:t>
            </w:r>
            <w:r w:rsidR="009A54B6">
              <w:rPr>
                <w:rFonts w:ascii="Bookman Old Style" w:hAnsi="Bookman Old Style"/>
                <w:sz w:val="22"/>
                <w:szCs w:val="22"/>
                <w:lang w:val="id-ID"/>
              </w:rPr>
              <w:t>form_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notaris]</w:t>
            </w:r>
          </w:p>
        </w:tc>
      </w:tr>
      <w:tr w:rsidR="008F7B57" w:rsidTr="00CB49FA">
        <w:tc>
          <w:tcPr>
            <w:tcW w:w="4077" w:type="dxa"/>
          </w:tcPr>
          <w:p w:rsidR="008F7B57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Bangunan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[</w:t>
            </w:r>
            <w:r w:rsidR="009A54B6">
              <w:rPr>
                <w:rFonts w:ascii="Bookman Old Style" w:hAnsi="Bookman Old Style"/>
                <w:sz w:val="22"/>
                <w:szCs w:val="22"/>
                <w:lang w:val="id-ID"/>
              </w:rPr>
              <w:t>form_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bangunan]</w:t>
            </w:r>
          </w:p>
        </w:tc>
      </w:tr>
      <w:tr w:rsidR="008F7B57" w:rsidTr="00CB49FA">
        <w:tc>
          <w:tcPr>
            <w:tcW w:w="4077" w:type="dxa"/>
          </w:tcPr>
          <w:p w:rsidR="008F7B57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Peruntukan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[</w:t>
            </w:r>
            <w:r w:rsidR="009A54B6">
              <w:rPr>
                <w:rFonts w:ascii="Bookman Old Style" w:hAnsi="Bookman Old Style"/>
                <w:sz w:val="22"/>
                <w:szCs w:val="22"/>
                <w:lang w:val="id-ID"/>
              </w:rPr>
              <w:t>form_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peruntukan_bangunan]</w:t>
            </w:r>
          </w:p>
        </w:tc>
      </w:tr>
      <w:tr w:rsidR="008F7B57" w:rsidTr="00CB49FA">
        <w:tc>
          <w:tcPr>
            <w:tcW w:w="4077" w:type="dxa"/>
          </w:tcPr>
          <w:p w:rsidR="008F7B57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Status Bangunan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Default="008F7B57" w:rsidP="00CB49F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[</w:t>
            </w:r>
            <w:r w:rsidR="009A54B6">
              <w:rPr>
                <w:rFonts w:ascii="Bookman Old Style" w:hAnsi="Bookman Old Style"/>
                <w:sz w:val="22"/>
                <w:szCs w:val="22"/>
                <w:lang w:val="id-ID"/>
              </w:rPr>
              <w:t>form_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status_bangunan]</w:t>
            </w:r>
          </w:p>
        </w:tc>
      </w:tr>
      <w:tr w:rsidR="008F7B57" w:rsidTr="00CB49FA">
        <w:tc>
          <w:tcPr>
            <w:tcW w:w="4077" w:type="dxa"/>
          </w:tcPr>
          <w:p w:rsidR="008F7B57" w:rsidRDefault="008F7B57" w:rsidP="008F7B57">
            <w:pPr>
              <w:pStyle w:val="BodyText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Alamat Usaha</w:t>
            </w:r>
          </w:p>
        </w:tc>
        <w:tc>
          <w:tcPr>
            <w:tcW w:w="287" w:type="dxa"/>
          </w:tcPr>
          <w:p w:rsidR="008F7B57" w:rsidRDefault="008F7B57" w:rsidP="00CB49FA">
            <w:r w:rsidRPr="00D7517F"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25" w:type="dxa"/>
          </w:tcPr>
          <w:p w:rsidR="008F7B57" w:rsidRDefault="008F7B57" w:rsidP="006927DA">
            <w:pPr>
              <w:pStyle w:val="BodyText"/>
              <w:spacing w:line="360" w:lineRule="auto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[</w:t>
            </w:r>
            <w:r w:rsidR="006927DA">
              <w:rPr>
                <w:rFonts w:ascii="Bookman Old Style" w:hAnsi="Bookman Old Style"/>
                <w:sz w:val="22"/>
                <w:szCs w:val="22"/>
                <w:lang w:val="id-ID"/>
              </w:rPr>
              <w:t>form_alamat_usaha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] </w:t>
            </w:r>
            <w:r w:rsidR="0030057F">
              <w:rPr>
                <w:rFonts w:ascii="Bookman Old Style" w:hAnsi="Bookman Old Style"/>
                <w:sz w:val="22"/>
                <w:szCs w:val="22"/>
              </w:rPr>
              <w:t>[Sebutan_desa]</w:t>
            </w:r>
            <w:r w:rsidR="0030057F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 xml:space="preserve">[nama_des], </w:t>
            </w:r>
            <w:r w:rsidR="0030057F">
              <w:rPr>
                <w:rFonts w:ascii="Bookman Old Style" w:hAnsi="Bookman Old Style"/>
                <w:sz w:val="22"/>
                <w:szCs w:val="22"/>
              </w:rPr>
              <w:t>[Sebutan_kecamatan]</w:t>
            </w:r>
            <w:r w:rsidR="0030057F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 xml:space="preserve">[nama_kec], </w:t>
            </w:r>
            <w:r w:rsidR="0030057F">
              <w:rPr>
                <w:rFonts w:ascii="Bookman Old Style" w:hAnsi="Bookman Old Style"/>
                <w:sz w:val="22"/>
                <w:szCs w:val="22"/>
              </w:rPr>
              <w:t>[Sebutan_kabupaten]</w:t>
            </w:r>
            <w:r w:rsidR="0030057F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[nama_kab]</w:t>
            </w:r>
          </w:p>
        </w:tc>
      </w:tr>
    </w:tbl>
    <w:p w:rsidR="008F7B57" w:rsidRDefault="008F7B57" w:rsidP="00847F1B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  <w:lang w:val="id-ID"/>
        </w:rPr>
      </w:pPr>
    </w:p>
    <w:p w:rsidR="008F7B57" w:rsidRDefault="008F7B5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A929F6" w:rsidRPr="00DA0E0C" w:rsidRDefault="00524D0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</w:t>
      </w:r>
      <w:r w:rsidR="00A910F5" w:rsidRPr="00DA0E0C">
        <w:rPr>
          <w:rFonts w:ascii="Bookman Old Style" w:hAnsi="Bookman Old Style"/>
          <w:sz w:val="22"/>
          <w:szCs w:val="22"/>
        </w:rPr>
        <w:t>urat ini dibuat, untuk dipergunakan sebagaimana mestinya</w:t>
      </w:r>
      <w:r w:rsidR="00133DC9" w:rsidRPr="00DA0E0C">
        <w:rPr>
          <w:rFonts w:ascii="Bookman Old Style" w:hAnsi="Bookman Old Style"/>
          <w:sz w:val="22"/>
          <w:szCs w:val="22"/>
        </w:rPr>
        <w:t>.</w:t>
      </w: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DA0E0C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10F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</w:t>
            </w:r>
            <w:r w:rsidR="00044ECB">
              <w:rPr>
                <w:rFonts w:ascii="Bookman Old Style" w:hAnsi="Bookman Old Style"/>
                <w:sz w:val="22"/>
                <w:szCs w:val="22"/>
              </w:rPr>
              <w:t>form_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>nama</w:t>
            </w:r>
            <w:r w:rsidR="00044ECB">
              <w:rPr>
                <w:rFonts w:ascii="Bookman Old Style" w:hAnsi="Bookman Old Style"/>
                <w:sz w:val="22"/>
                <w:szCs w:val="22"/>
              </w:rPr>
              <w:t>_non_warga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>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DA0E0C" w:rsidRDefault="005373B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C916F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C916FE" w:rsidRPr="00C916FE" w:rsidRDefault="00C916FE" w:rsidP="00C916FE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sectPr w:rsidR="00A929F6" w:rsidRPr="008D314F"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97F" w:rsidRDefault="004B797F">
      <w:r>
        <w:separator/>
      </w:r>
    </w:p>
  </w:endnote>
  <w:endnote w:type="continuationSeparator" w:id="1">
    <w:p w:rsidR="004B797F" w:rsidRDefault="004B7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3CD" w:rsidRPr="004F69F5" w:rsidRDefault="00B157D6" w:rsidP="000913CD">
    <w:pPr>
      <w:pStyle w:val="Footer"/>
      <w:rPr>
        <w:i/>
        <w:sz w:val="12"/>
        <w:szCs w:val="12"/>
        <w:lang w:val="id-ID"/>
      </w:rPr>
    </w:pPr>
    <w:r>
      <w:rPr>
        <w:b/>
        <w:i/>
        <w:color w:val="FFFFFF" w:themeColor="background1"/>
        <w:sz w:val="12"/>
        <w:szCs w:val="12"/>
        <w:shd w:val="clear" w:color="auto" w:fill="A6A6A6" w:themeFill="background1" w:themeFillShade="A6"/>
        <w:lang w:val="id-ID"/>
      </w:rPr>
      <w:t>Dicetak menggunakan</w:t>
    </w:r>
    <w:r w:rsidR="00DB6D56">
      <w:rPr>
        <w:b/>
        <w:i/>
        <w:color w:val="FFFFFF" w:themeColor="background1"/>
        <w:sz w:val="12"/>
        <w:szCs w:val="12"/>
        <w:shd w:val="clear" w:color="auto" w:fill="A6A6A6" w:themeFill="background1" w:themeFillShade="A6"/>
        <w:lang w:val="id-ID"/>
      </w:rPr>
      <w:t xml:space="preserve"> </w:t>
    </w:r>
    <w:r w:rsidR="002B37DE">
      <w:rPr>
        <w:i/>
        <w:sz w:val="12"/>
        <w:szCs w:val="12"/>
        <w:lang w:val="id-ID"/>
      </w:rPr>
      <w:t xml:space="preserve">   A</w:t>
    </w:r>
    <w:r w:rsidR="000913CD" w:rsidRPr="004F69F5">
      <w:rPr>
        <w:i/>
        <w:sz w:val="12"/>
        <w:szCs w:val="12"/>
        <w:lang w:val="id-ID"/>
      </w:rPr>
      <w:t>plikasi Sistem Informasi Desa (</w:t>
    </w:r>
    <w:r>
      <w:rPr>
        <w:i/>
        <w:sz w:val="12"/>
        <w:szCs w:val="12"/>
        <w:lang w:val="id-ID"/>
      </w:rPr>
      <w:t>OpenSID</w:t>
    </w:r>
    <w:r w:rsidR="000913CD" w:rsidRPr="004F69F5">
      <w:rPr>
        <w:i/>
        <w:sz w:val="12"/>
        <w:szCs w:val="12"/>
        <w:lang w:val="id-ID"/>
      </w:rPr>
      <w:t>)</w:t>
    </w:r>
  </w:p>
  <w:p w:rsidR="00CF4B76" w:rsidRPr="000913CD" w:rsidRDefault="00CF4B76" w:rsidP="000913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97F" w:rsidRDefault="004B797F">
      <w:r>
        <w:rPr>
          <w:color w:val="000000"/>
        </w:rPr>
        <w:separator/>
      </w:r>
    </w:p>
  </w:footnote>
  <w:footnote w:type="continuationSeparator" w:id="1">
    <w:p w:rsidR="004B797F" w:rsidRDefault="004B79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8418E"/>
    <w:multiLevelType w:val="hybridMultilevel"/>
    <w:tmpl w:val="A5901E5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0B45D4B"/>
    <w:multiLevelType w:val="hybridMultilevel"/>
    <w:tmpl w:val="2BD8517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27417"/>
    <w:rsid w:val="00044ECB"/>
    <w:rsid w:val="000913CD"/>
    <w:rsid w:val="00094283"/>
    <w:rsid w:val="000D1CF8"/>
    <w:rsid w:val="000D3F9F"/>
    <w:rsid w:val="000F1461"/>
    <w:rsid w:val="000F6C8F"/>
    <w:rsid w:val="00110DE1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70AF1"/>
    <w:rsid w:val="001A4F32"/>
    <w:rsid w:val="001A5A60"/>
    <w:rsid w:val="00212B04"/>
    <w:rsid w:val="002258F2"/>
    <w:rsid w:val="002326C0"/>
    <w:rsid w:val="00261325"/>
    <w:rsid w:val="00270274"/>
    <w:rsid w:val="00276B7A"/>
    <w:rsid w:val="002B37DE"/>
    <w:rsid w:val="002D1EF6"/>
    <w:rsid w:val="002E6072"/>
    <w:rsid w:val="0030057F"/>
    <w:rsid w:val="00333849"/>
    <w:rsid w:val="003819BC"/>
    <w:rsid w:val="003C3F19"/>
    <w:rsid w:val="003E00FB"/>
    <w:rsid w:val="003E044D"/>
    <w:rsid w:val="003E7FD9"/>
    <w:rsid w:val="003F3FA3"/>
    <w:rsid w:val="004248FB"/>
    <w:rsid w:val="004471CA"/>
    <w:rsid w:val="00447D5A"/>
    <w:rsid w:val="00473A06"/>
    <w:rsid w:val="00474D74"/>
    <w:rsid w:val="00475822"/>
    <w:rsid w:val="00475A31"/>
    <w:rsid w:val="004B60F8"/>
    <w:rsid w:val="004B797F"/>
    <w:rsid w:val="004C25BC"/>
    <w:rsid w:val="004D5512"/>
    <w:rsid w:val="004F677B"/>
    <w:rsid w:val="004F69F5"/>
    <w:rsid w:val="00524D00"/>
    <w:rsid w:val="005373B2"/>
    <w:rsid w:val="00596CC3"/>
    <w:rsid w:val="005A4EC0"/>
    <w:rsid w:val="005B3D2F"/>
    <w:rsid w:val="005C7F31"/>
    <w:rsid w:val="005E284B"/>
    <w:rsid w:val="005E32BD"/>
    <w:rsid w:val="00605F5F"/>
    <w:rsid w:val="00627A22"/>
    <w:rsid w:val="00683A8C"/>
    <w:rsid w:val="006919F6"/>
    <w:rsid w:val="006927DA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55644"/>
    <w:rsid w:val="00782A11"/>
    <w:rsid w:val="007928B5"/>
    <w:rsid w:val="007935C0"/>
    <w:rsid w:val="007A0A88"/>
    <w:rsid w:val="007B01E3"/>
    <w:rsid w:val="007B19B2"/>
    <w:rsid w:val="007C6DF1"/>
    <w:rsid w:val="007E6808"/>
    <w:rsid w:val="007E6BC7"/>
    <w:rsid w:val="007F1F33"/>
    <w:rsid w:val="00804F9C"/>
    <w:rsid w:val="00847F1B"/>
    <w:rsid w:val="00871247"/>
    <w:rsid w:val="00883B4E"/>
    <w:rsid w:val="00887F96"/>
    <w:rsid w:val="008A6F1D"/>
    <w:rsid w:val="008A781E"/>
    <w:rsid w:val="008C3A7C"/>
    <w:rsid w:val="008D30E0"/>
    <w:rsid w:val="008D314F"/>
    <w:rsid w:val="008E629C"/>
    <w:rsid w:val="008F7B57"/>
    <w:rsid w:val="0090245C"/>
    <w:rsid w:val="00910A84"/>
    <w:rsid w:val="00912FCE"/>
    <w:rsid w:val="00925FCF"/>
    <w:rsid w:val="00927B86"/>
    <w:rsid w:val="009425D9"/>
    <w:rsid w:val="0098688A"/>
    <w:rsid w:val="009A1B65"/>
    <w:rsid w:val="009A54B6"/>
    <w:rsid w:val="009B0F54"/>
    <w:rsid w:val="009B47FF"/>
    <w:rsid w:val="009B5458"/>
    <w:rsid w:val="009B65D4"/>
    <w:rsid w:val="009C62B8"/>
    <w:rsid w:val="009D0830"/>
    <w:rsid w:val="009D1D29"/>
    <w:rsid w:val="009F30CF"/>
    <w:rsid w:val="009F672C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F216E"/>
    <w:rsid w:val="00AF232A"/>
    <w:rsid w:val="00AF6FC7"/>
    <w:rsid w:val="00B0452A"/>
    <w:rsid w:val="00B04C97"/>
    <w:rsid w:val="00B157D6"/>
    <w:rsid w:val="00B26F1F"/>
    <w:rsid w:val="00B564F2"/>
    <w:rsid w:val="00B6587D"/>
    <w:rsid w:val="00B7401C"/>
    <w:rsid w:val="00B84CD4"/>
    <w:rsid w:val="00BB780E"/>
    <w:rsid w:val="00C00A87"/>
    <w:rsid w:val="00C14D39"/>
    <w:rsid w:val="00C17A46"/>
    <w:rsid w:val="00C35EAA"/>
    <w:rsid w:val="00C41B85"/>
    <w:rsid w:val="00C5113C"/>
    <w:rsid w:val="00C57C54"/>
    <w:rsid w:val="00C916FE"/>
    <w:rsid w:val="00C929B5"/>
    <w:rsid w:val="00CA5DBC"/>
    <w:rsid w:val="00CB49FA"/>
    <w:rsid w:val="00CC1D41"/>
    <w:rsid w:val="00CD43E3"/>
    <w:rsid w:val="00CE1E33"/>
    <w:rsid w:val="00CE6D9A"/>
    <w:rsid w:val="00CF4B76"/>
    <w:rsid w:val="00CF6A3D"/>
    <w:rsid w:val="00D0002A"/>
    <w:rsid w:val="00D33FF2"/>
    <w:rsid w:val="00D52396"/>
    <w:rsid w:val="00D64042"/>
    <w:rsid w:val="00D64326"/>
    <w:rsid w:val="00D7517F"/>
    <w:rsid w:val="00D75552"/>
    <w:rsid w:val="00D823E6"/>
    <w:rsid w:val="00D83D27"/>
    <w:rsid w:val="00DA0E0C"/>
    <w:rsid w:val="00DB6D56"/>
    <w:rsid w:val="00DB725A"/>
    <w:rsid w:val="00DC3299"/>
    <w:rsid w:val="00DF4D50"/>
    <w:rsid w:val="00E423CA"/>
    <w:rsid w:val="00E6139A"/>
    <w:rsid w:val="00EA6873"/>
    <w:rsid w:val="00EB377B"/>
    <w:rsid w:val="00EF3CD7"/>
    <w:rsid w:val="00F102EF"/>
    <w:rsid w:val="00F15EB8"/>
    <w:rsid w:val="00F20277"/>
    <w:rsid w:val="00F22C20"/>
    <w:rsid w:val="00F2424A"/>
    <w:rsid w:val="00F43FAA"/>
    <w:rsid w:val="00F44E74"/>
    <w:rsid w:val="00FF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D2A24B-996D-4C46-94CD-D1B7E1F2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1230</Characters>
  <Application>Microsoft Office Word</Application>
  <DocSecurity>0</DocSecurity>
  <Lines>10</Lines>
  <Paragraphs>2</Paragraphs>
  <ScaleCrop>false</ScaleCrop>
  <Company>HEAVEN KILLERS RELEASE GROUP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creator>Sugiyono.Kantor Desa Sooko.com</dc:creator>
  <cp:lastModifiedBy>ai</cp:lastModifiedBy>
  <cp:revision>2</cp:revision>
  <cp:lastPrinted>2008-02-16T00:19:00Z</cp:lastPrinted>
  <dcterms:created xsi:type="dcterms:W3CDTF">2017-07-05T12:36:00Z</dcterms:created>
  <dcterms:modified xsi:type="dcterms:W3CDTF">2017-07-05T12:36:00Z</dcterms:modified>
</cp:coreProperties>
</file>