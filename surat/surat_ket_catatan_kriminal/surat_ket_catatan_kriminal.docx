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C616DE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4448A9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rFonts w:ascii="Georgia" w:hAnsi="Georgia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5C7F31" w:rsidRDefault="00A910F5" w:rsidP="00366F49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B92E40">
        <w:rPr>
          <w:rFonts w:ascii="Bookman Old Style" w:hAnsi="Bookman Old Style"/>
          <w:sz w:val="22"/>
          <w:szCs w:val="22"/>
        </w:rPr>
        <w:t>[jabatan]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[Sebutan_kabupaten]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744E64"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9667BA">
        <w:rPr>
          <w:rFonts w:ascii="Bookman Old Style" w:hAnsi="Bookman Old Style"/>
          <w:sz w:val="22"/>
          <w:szCs w:val="22"/>
        </w:rPr>
        <w:t xml:space="preserve"> Lengkap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F82D11" w:rsidRDefault="009F7C6C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82D11">
        <w:rPr>
          <w:rFonts w:ascii="Bookman Old Style" w:hAnsi="Bookman Old Style"/>
          <w:sz w:val="22"/>
          <w:szCs w:val="22"/>
        </w:rPr>
        <w:t>[no_ktp]</w:t>
      </w:r>
    </w:p>
    <w:p w:rsidR="00F82D11" w:rsidRDefault="00F82D11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F82D11" w:rsidRDefault="009F7C6C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82D11">
        <w:rPr>
          <w:rFonts w:ascii="Bookman Old Style" w:hAnsi="Bookman Old Style"/>
          <w:sz w:val="22"/>
          <w:szCs w:val="22"/>
        </w:rPr>
        <w:t>[kepala_kk]</w:t>
      </w:r>
    </w:p>
    <w:p w:rsidR="00CF6A3D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</w:t>
      </w:r>
      <w:r w:rsidR="00744E64">
        <w:rPr>
          <w:rFonts w:ascii="Bookman Old Style" w:hAnsi="Bookman Old Style"/>
          <w:sz w:val="22"/>
          <w:szCs w:val="22"/>
        </w:rPr>
        <w:t>anggal L</w:t>
      </w:r>
      <w:r w:rsidR="00A910F5" w:rsidRPr="00DA0E0C">
        <w:rPr>
          <w:rFonts w:ascii="Bookman Old Style" w:hAnsi="Bookman Old Style"/>
          <w:sz w:val="22"/>
          <w:szCs w:val="22"/>
        </w:rPr>
        <w:t>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F82D11" w:rsidRPr="00DA0E0C" w:rsidRDefault="00F82D11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[agama]</w:t>
      </w:r>
    </w:p>
    <w:p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[sex]</w:t>
      </w:r>
    </w:p>
    <w:p w:rsidR="00A929F6" w:rsidRDefault="00744E64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DA0E0C">
        <w:rPr>
          <w:rFonts w:ascii="Bookman Old Style" w:hAnsi="Bookman Old Style"/>
          <w:sz w:val="22"/>
          <w:szCs w:val="22"/>
        </w:rPr>
        <w:t>inggal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[alamat]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4448A9">
        <w:rPr>
          <w:rFonts w:ascii="Bookman Old Style" w:hAnsi="Bookman Old Style"/>
          <w:sz w:val="22"/>
          <w:szCs w:val="22"/>
        </w:rPr>
        <w:t>[Sebutan_Desa]</w:t>
      </w:r>
      <w:r w:rsidR="005373B2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9667BA"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9667BA" w:rsidRPr="00DA0E0C">
        <w:rPr>
          <w:rFonts w:ascii="Bookman Old Style" w:hAnsi="Bookman Old Style"/>
          <w:sz w:val="22"/>
          <w:szCs w:val="22"/>
        </w:rPr>
        <w:tab/>
      </w:r>
      <w:r w:rsidR="009667BA">
        <w:rPr>
          <w:rFonts w:ascii="Bookman Old Style" w:hAnsi="Bookman Old Style"/>
          <w:sz w:val="22"/>
          <w:szCs w:val="22"/>
        </w:rPr>
        <w:t>:</w:t>
      </w:r>
      <w:r w:rsidR="009667BA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9667BA" w:rsidRPr="00DA0E0C">
        <w:rPr>
          <w:rFonts w:ascii="Bookman Old Style" w:hAnsi="Bookman Old Style"/>
          <w:sz w:val="22"/>
          <w:szCs w:val="22"/>
        </w:rPr>
        <w:t>]</w:t>
      </w:r>
    </w:p>
    <w:p w:rsidR="00F82D11" w:rsidRPr="00DA0E0C" w:rsidRDefault="00F82D11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7F1F33" w:rsidRPr="00DA0E0C" w:rsidRDefault="00744E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404EB8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pekerjaan</w:t>
      </w:r>
      <w:r w:rsidR="009667BA">
        <w:rPr>
          <w:rFonts w:ascii="Bookman Old Style" w:hAnsi="Bookman Old Style"/>
          <w:sz w:val="22"/>
          <w:szCs w:val="22"/>
        </w:rPr>
        <w:t>]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44E64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F15EB8" w:rsidRPr="00DA0E0C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6919F6" w:rsidRPr="00DA0E0C">
        <w:rPr>
          <w:rFonts w:ascii="Bookman Old Style" w:hAnsi="Bookman Old Style"/>
          <w:sz w:val="22"/>
          <w:szCs w:val="22"/>
        </w:rPr>
        <w:t>]</w:t>
      </w:r>
      <w:r w:rsidR="00F20277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82D11" w:rsidRPr="00DA0E0C" w:rsidRDefault="0023548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Sebagai pengantar </w:t>
      </w:r>
      <w:r w:rsidR="00F82D11">
        <w:rPr>
          <w:rFonts w:ascii="Bookman Old Style" w:hAnsi="Bookman Old Style"/>
          <w:sz w:val="22"/>
          <w:szCs w:val="22"/>
        </w:rPr>
        <w:t>untuk mendapatkan SKCK yang akan dipergunakan untuk [form_keterangan]</w:t>
      </w:r>
    </w:p>
    <w:p w:rsidR="00D64042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44E64" w:rsidRDefault="00744E6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di atas adalah b</w:t>
      </w:r>
      <w:r w:rsidR="002D7E28">
        <w:rPr>
          <w:rFonts w:ascii="Bookman Old Style" w:hAnsi="Bookman Old Style"/>
          <w:sz w:val="22"/>
          <w:szCs w:val="22"/>
        </w:rPr>
        <w:t xml:space="preserve">enar-benar warga </w:t>
      </w:r>
      <w:r w:rsidR="004448A9">
        <w:rPr>
          <w:rFonts w:ascii="Bookman Old Style" w:hAnsi="Bookman Old Style"/>
          <w:sz w:val="22"/>
          <w:szCs w:val="22"/>
        </w:rPr>
        <w:t>[Sebutan_Desa]</w:t>
      </w:r>
      <w:r w:rsidR="002D7E28">
        <w:rPr>
          <w:rFonts w:ascii="Bookman Old Style" w:hAnsi="Bookman Old Style"/>
          <w:sz w:val="22"/>
          <w:szCs w:val="22"/>
        </w:rPr>
        <w:t xml:space="preserve"> [nama_des</w:t>
      </w:r>
      <w:r>
        <w:rPr>
          <w:rFonts w:ascii="Bookman Old Style" w:hAnsi="Bookman Old Style"/>
          <w:sz w:val="22"/>
          <w:szCs w:val="22"/>
        </w:rPr>
        <w:t xml:space="preserve">] </w:t>
      </w:r>
      <w:r w:rsidR="00F82D11">
        <w:rPr>
          <w:rFonts w:ascii="Bookman Old Style" w:hAnsi="Bookman Old Style"/>
          <w:sz w:val="22"/>
          <w:szCs w:val="22"/>
        </w:rPr>
        <w:t>dan menurut data kami tidak pernah terlibat perkara Polisi dan beradat istiadat baik</w:t>
      </w:r>
      <w:r>
        <w:rPr>
          <w:rFonts w:ascii="Bookman Old Style" w:hAnsi="Bookman Old Style"/>
          <w:sz w:val="22"/>
          <w:szCs w:val="22"/>
        </w:rPr>
        <w:t>.</w:t>
      </w:r>
    </w:p>
    <w:p w:rsidR="00744E64" w:rsidRPr="00DA0E0C" w:rsidRDefault="00744E6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28557B">
        <w:rPr>
          <w:rFonts w:ascii="Bookman Old Style" w:hAnsi="Bookman Old Style"/>
          <w:sz w:val="22"/>
          <w:szCs w:val="22"/>
        </w:rPr>
        <w:t>urat</w:t>
      </w:r>
      <w:r w:rsidR="00744E64">
        <w:rPr>
          <w:rFonts w:ascii="Bookman Old Style" w:hAnsi="Bookman Old Style"/>
          <w:sz w:val="22"/>
          <w:szCs w:val="22"/>
        </w:rPr>
        <w:t xml:space="preserve"> keterangan</w:t>
      </w:r>
      <w:r w:rsidR="0028557B">
        <w:rPr>
          <w:rFonts w:ascii="Bookman Old Style" w:hAnsi="Bookman Old Style"/>
          <w:sz w:val="22"/>
          <w:szCs w:val="22"/>
        </w:rPr>
        <w:t xml:space="preserve"> ini dibuat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9667BA">
        <w:rPr>
          <w:rFonts w:ascii="Bookman Old Style" w:hAnsi="Bookman Old Style"/>
          <w:sz w:val="22"/>
          <w:szCs w:val="22"/>
        </w:rPr>
        <w:t xml:space="preserve">dengan sesungguhnya </w:t>
      </w:r>
      <w:r w:rsidR="00744E64">
        <w:rPr>
          <w:rFonts w:ascii="Bookman Old Style" w:hAnsi="Bookman Old Style"/>
          <w:sz w:val="22"/>
          <w:szCs w:val="22"/>
        </w:rPr>
        <w:t>untuk</w:t>
      </w:r>
      <w:r w:rsidR="009667BA">
        <w:rPr>
          <w:rFonts w:ascii="Bookman Old Style" w:hAnsi="Bookman Old Style"/>
          <w:sz w:val="22"/>
          <w:szCs w:val="22"/>
        </w:rPr>
        <w:t xml:space="preserve"> </w:t>
      </w:r>
      <w:r w:rsidR="00A910F5" w:rsidRPr="00DA0E0C">
        <w:rPr>
          <w:rFonts w:ascii="Bookman Old Style" w:hAnsi="Bookman Old Style"/>
          <w:sz w:val="22"/>
          <w:szCs w:val="22"/>
        </w:rPr>
        <w:t>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 w:rsidP="00B92E4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01444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014446" w:rsidRPr="00014446" w:rsidRDefault="00014446" w:rsidP="0001444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2D3" w:rsidRDefault="004D52D3">
      <w:r>
        <w:separator/>
      </w:r>
    </w:p>
  </w:endnote>
  <w:endnote w:type="continuationSeparator" w:id="1">
    <w:p w:rsidR="004D52D3" w:rsidRDefault="004D5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1259E6" w:rsidRPr="00DA0E0C" w:rsidTr="008B637E">
      <w:tc>
        <w:tcPr>
          <w:tcW w:w="3369" w:type="dxa"/>
        </w:tcPr>
        <w:p w:rsidR="001259E6" w:rsidRPr="00DA0E0C" w:rsidRDefault="001259E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1259E6" w:rsidRPr="00DA0E0C"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1259E6" w:rsidRDefault="001259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2D3" w:rsidRDefault="004D52D3">
      <w:r>
        <w:rPr>
          <w:color w:val="000000"/>
        </w:rPr>
        <w:separator/>
      </w:r>
    </w:p>
  </w:footnote>
  <w:footnote w:type="continuationSeparator" w:id="1">
    <w:p w:rsidR="004D52D3" w:rsidRDefault="004D52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14446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35489"/>
    <w:rsid w:val="00270274"/>
    <w:rsid w:val="00276B7A"/>
    <w:rsid w:val="0028557B"/>
    <w:rsid w:val="002B3B15"/>
    <w:rsid w:val="002D1EF6"/>
    <w:rsid w:val="002D7E28"/>
    <w:rsid w:val="002E10CD"/>
    <w:rsid w:val="002E6072"/>
    <w:rsid w:val="00333849"/>
    <w:rsid w:val="003661CE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48A9"/>
    <w:rsid w:val="004471CA"/>
    <w:rsid w:val="00447D5A"/>
    <w:rsid w:val="00473A06"/>
    <w:rsid w:val="00474D74"/>
    <w:rsid w:val="00475822"/>
    <w:rsid w:val="00475A31"/>
    <w:rsid w:val="004B60F8"/>
    <w:rsid w:val="004C25BC"/>
    <w:rsid w:val="004D52D3"/>
    <w:rsid w:val="004D5512"/>
    <w:rsid w:val="004F677B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44E64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9F7C6C"/>
    <w:rsid w:val="00A0792A"/>
    <w:rsid w:val="00A16BF9"/>
    <w:rsid w:val="00A26AA6"/>
    <w:rsid w:val="00A26F3B"/>
    <w:rsid w:val="00A271B4"/>
    <w:rsid w:val="00A30FC8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92E40"/>
    <w:rsid w:val="00BB780E"/>
    <w:rsid w:val="00C00A87"/>
    <w:rsid w:val="00C14D39"/>
    <w:rsid w:val="00C35EAA"/>
    <w:rsid w:val="00C41B85"/>
    <w:rsid w:val="00C5113C"/>
    <w:rsid w:val="00C57C54"/>
    <w:rsid w:val="00C616DE"/>
    <w:rsid w:val="00C929B5"/>
    <w:rsid w:val="00CA5DBC"/>
    <w:rsid w:val="00CC1D41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6139A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  <w:rsid w:val="00F8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58FC7-82EA-8847-9F83-54976DC8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1024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2017-07-05T12:48:00Z</dcterms:created>
  <dcterms:modified xsi:type="dcterms:W3CDTF">2017-07-05T12:48:00Z</dcterms:modified>
</cp:coreProperties>
</file>